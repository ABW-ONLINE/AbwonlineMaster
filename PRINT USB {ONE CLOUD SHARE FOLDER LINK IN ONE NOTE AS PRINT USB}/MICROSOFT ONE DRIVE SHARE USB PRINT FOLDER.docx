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C5B17F" w14:textId="77777777" w:rsidR="00CE533E" w:rsidRDefault="00CE533E" w:rsidP="00CE533E"/>
    <w:p w14:paraId="70372FDF" w14:textId="77777777" w:rsidR="00CE533E" w:rsidRDefault="00CE533E" w:rsidP="00CE533E">
      <w:r>
        <w:t>MICROSOFT ONE DRIVE SHARE USB PRINT FOLDER</w:t>
      </w:r>
    </w:p>
    <w:p w14:paraId="10347CF2" w14:textId="77777777" w:rsidR="00CE533E" w:rsidRDefault="00CE533E" w:rsidP="00CE533E"/>
    <w:p w14:paraId="48A9F800" w14:textId="77777777" w:rsidR="00CE533E" w:rsidRDefault="00CE533E" w:rsidP="00CE533E">
      <w:r>
        <w:t>SHARE LINK EQUALS:</w:t>
      </w:r>
    </w:p>
    <w:p w14:paraId="3B9BF8A8" w14:textId="77777777" w:rsidR="00CE533E" w:rsidRDefault="00CE533E" w:rsidP="00CE533E"/>
    <w:p w14:paraId="699F2B02" w14:textId="77777777" w:rsidR="00CE533E" w:rsidRDefault="00CE533E" w:rsidP="00CE533E">
      <w:r>
        <w:tab/>
        <w:t>-https://1drv.ms/f/s!ApMWsppIKx8EzxBpY1irGSmIvgIa</w:t>
      </w:r>
    </w:p>
    <w:p w14:paraId="1A41CDBC" w14:textId="77777777" w:rsidR="00CE533E" w:rsidRDefault="00CE533E" w:rsidP="00CE533E"/>
    <w:p w14:paraId="697E6F40" w14:textId="77777777" w:rsidR="00CE533E" w:rsidRDefault="00CE533E" w:rsidP="00CE533E">
      <w:r>
        <w:t>SHARE LINK TO ONE DRIVE COPY AND PASTE IS THE SHARE FILE USB PRINT</w:t>
      </w:r>
    </w:p>
    <w:p w14:paraId="327ECECE" w14:textId="77777777" w:rsidR="00CE533E" w:rsidRDefault="00CE533E" w:rsidP="00CE533E"/>
    <w:p w14:paraId="45D08589" w14:textId="77777777" w:rsidR="00CE533E" w:rsidRDefault="00CE533E" w:rsidP="00CE533E">
      <w:r>
        <w:t xml:space="preserve">SET UP TO A USB SEPT 23 FOR THE EASY SETUP TO SHARE FILES FOLDERS DOCUMENTS AND PICTURES TO PRINT. AND TO TRANSFER THINGS LIKE LINKS THROUGH DOCUMENT MICROSOFT WORD OF SHARE LINKS FOR MUSC SPREAD SHEETS {EXCELL: AND POWERPOINT AND PDFS AND MOVIES} </w:t>
      </w:r>
    </w:p>
    <w:p w14:paraId="6B9FA44B" w14:textId="77777777" w:rsidR="00CE533E" w:rsidRDefault="00CE533E" w:rsidP="00CE533E"/>
    <w:p w14:paraId="666ED50B" w14:textId="77777777" w:rsidR="00CE533E" w:rsidRDefault="00CE533E" w:rsidP="00CE533E">
      <w:r>
        <w:t>WARNING PASTE SHARE LINKS ABOVE THESE ACE APPLICATION FORMS</w:t>
      </w:r>
    </w:p>
    <w:p w14:paraId="44EFF451" w14:textId="77777777" w:rsidR="00CE533E" w:rsidRDefault="00CE533E" w:rsidP="00CE533E"/>
    <w:p w14:paraId="447CA1CA" w14:textId="77777777" w:rsidR="00CE533E" w:rsidRDefault="00CE533E" w:rsidP="00CE533E">
      <w:r>
        <w:t xml:space="preserve">ACE ACTIVITY CENTER FOR EMPOWERMENT FORMS COPY AND PASTE PLEASE ADD SHARE LINKS OF USB PRINT CLOUD FOLDER OF DOCUMENTS ABOVE THIS HERE SIGNED FORM </w:t>
      </w:r>
    </w:p>
    <w:p w14:paraId="7C579E77" w14:textId="77777777" w:rsidR="00CE533E" w:rsidRDefault="00CE533E" w:rsidP="00CE533E"/>
    <w:p w14:paraId="48674480" w14:textId="77777777" w:rsidR="00CE533E" w:rsidRDefault="00CE533E" w:rsidP="00CE533E"/>
    <w:p w14:paraId="3CBBB359" w14:textId="77777777" w:rsidR="00CE533E" w:rsidRDefault="00CE533E" w:rsidP="00CE533E">
      <w:r>
        <w:lastRenderedPageBreak/>
        <w:t xml:space="preserve">*Information is mandatory to obtain a membership Page 1  </w:t>
      </w:r>
    </w:p>
    <w:p w14:paraId="07DC36CD" w14:textId="77777777" w:rsidR="00CE533E" w:rsidRDefault="00CE533E" w:rsidP="00CE533E">
      <w:r>
        <w:t xml:space="preserve"> </w:t>
      </w:r>
    </w:p>
    <w:p w14:paraId="262F054E" w14:textId="77777777" w:rsidR="00CE533E" w:rsidRDefault="00CE533E" w:rsidP="00CE533E">
      <w:r>
        <w:t xml:space="preserve"> </w:t>
      </w:r>
    </w:p>
    <w:p w14:paraId="74EB48F7" w14:textId="77777777" w:rsidR="00CE533E" w:rsidRDefault="00CE533E" w:rsidP="00CE533E">
      <w:r>
        <w:t xml:space="preserve"> </w:t>
      </w:r>
    </w:p>
    <w:p w14:paraId="015B1E73" w14:textId="77777777" w:rsidR="00CE533E" w:rsidRDefault="00CE533E" w:rsidP="00CE533E">
      <w:r>
        <w:t xml:space="preserve">Activity Centre for Empowerment (A.C.E.)  Prince George </w:t>
      </w:r>
    </w:p>
    <w:p w14:paraId="1FABD8DA" w14:textId="77777777" w:rsidR="00CE533E" w:rsidRDefault="00CE533E" w:rsidP="00CE533E">
      <w:r>
        <w:t xml:space="preserve"> </w:t>
      </w:r>
    </w:p>
    <w:p w14:paraId="1EAAEA15" w14:textId="77777777" w:rsidR="00CE533E" w:rsidRDefault="00CE533E" w:rsidP="00CE533E">
      <w:r>
        <w:t xml:space="preserve"> </w:t>
      </w:r>
    </w:p>
    <w:p w14:paraId="1DE2E02A" w14:textId="77777777" w:rsidR="00CE533E" w:rsidRDefault="00CE533E" w:rsidP="00CE533E">
      <w:r>
        <w:t xml:space="preserve">    BRANCH MEMBERSHIP APPLICATION </w:t>
      </w:r>
    </w:p>
    <w:p w14:paraId="23BE73C1" w14:textId="77777777" w:rsidR="00CE533E" w:rsidRDefault="00CE533E" w:rsidP="00CE533E">
      <w:r>
        <w:t xml:space="preserve"> </w:t>
      </w:r>
    </w:p>
    <w:p w14:paraId="5C6B6FB1" w14:textId="77777777" w:rsidR="00CE533E" w:rsidRDefault="00CE533E" w:rsidP="00CE533E">
      <w:r>
        <w:t xml:space="preserve"> </w:t>
      </w:r>
    </w:p>
    <w:p w14:paraId="20A8C0D1" w14:textId="77777777" w:rsidR="00CE533E" w:rsidRDefault="00CE533E" w:rsidP="00CE533E">
      <w:r>
        <w:t xml:space="preserve"> </w:t>
      </w:r>
    </w:p>
    <w:p w14:paraId="04F9D61D" w14:textId="77777777" w:rsidR="00CE533E" w:rsidRDefault="00CE533E" w:rsidP="00CE533E">
      <w:r>
        <w:t xml:space="preserve"> </w:t>
      </w:r>
    </w:p>
    <w:p w14:paraId="7F97D53F" w14:textId="77777777" w:rsidR="00CE533E" w:rsidRDefault="00CE533E" w:rsidP="00CE533E">
      <w:r>
        <w:t xml:space="preserve">Membership Type: Mental Health Service User Date:  </w:t>
      </w:r>
    </w:p>
    <w:p w14:paraId="7EDCD35C" w14:textId="77777777" w:rsidR="00CE533E" w:rsidRDefault="00CE533E" w:rsidP="00CE533E">
      <w:r>
        <w:t xml:space="preserve">*First Name:  *Last Name:  </w:t>
      </w:r>
    </w:p>
    <w:p w14:paraId="78A56BD3" w14:textId="77777777" w:rsidR="00CE533E" w:rsidRDefault="00CE533E" w:rsidP="00CE533E">
      <w:r>
        <w:t xml:space="preserve">*Address:  Apt #:  </w:t>
      </w:r>
    </w:p>
    <w:p w14:paraId="7D268425" w14:textId="77777777" w:rsidR="00CE533E" w:rsidRDefault="00CE533E" w:rsidP="00CE533E">
      <w:r>
        <w:t xml:space="preserve">*City:  Postal Code:  </w:t>
      </w:r>
    </w:p>
    <w:p w14:paraId="49A88171" w14:textId="77777777" w:rsidR="00CE533E" w:rsidRDefault="00CE533E" w:rsidP="00CE533E">
      <w:r>
        <w:t xml:space="preserve"> </w:t>
      </w:r>
    </w:p>
    <w:p w14:paraId="607AAB95" w14:textId="77777777" w:rsidR="00CE533E" w:rsidRDefault="00CE533E" w:rsidP="00CE533E">
      <w:r>
        <w:t xml:space="preserve">Telephone:  Cell:  </w:t>
      </w:r>
    </w:p>
    <w:p w14:paraId="5D1563AB" w14:textId="77777777" w:rsidR="00CE533E" w:rsidRDefault="00CE533E" w:rsidP="00CE533E">
      <w:r>
        <w:t xml:space="preserve">Email:  </w:t>
      </w:r>
    </w:p>
    <w:p w14:paraId="189D9095" w14:textId="77777777" w:rsidR="00CE533E" w:rsidRDefault="00CE533E" w:rsidP="00CE533E">
      <w:r>
        <w:lastRenderedPageBreak/>
        <w:t>*Birthdate: YY___</w:t>
      </w:r>
      <w:proofErr w:type="gramStart"/>
      <w:r>
        <w:t>_  MM</w:t>
      </w:r>
      <w:proofErr w:type="gramEnd"/>
      <w:r>
        <w:t xml:space="preserve">____  DD____ Would you like to be part of the ACE Birthday club?    Yes       No    </w:t>
      </w:r>
    </w:p>
    <w:p w14:paraId="6FC06876" w14:textId="77777777" w:rsidR="00CE533E" w:rsidRDefault="00CE533E" w:rsidP="00CE533E">
      <w:r>
        <w:t xml:space="preserve">Would you be interested in volunteering at ACE?   Yes      No   </w:t>
      </w:r>
    </w:p>
    <w:p w14:paraId="437469E2" w14:textId="77777777" w:rsidR="00CE533E" w:rsidRDefault="00CE533E" w:rsidP="00CE533E">
      <w:r>
        <w:t xml:space="preserve"> </w:t>
      </w:r>
    </w:p>
    <w:p w14:paraId="640ED60C" w14:textId="77777777" w:rsidR="00CE533E" w:rsidRDefault="00CE533E" w:rsidP="00CE533E">
      <w:r>
        <w:t xml:space="preserve">*Emergency Contacts: (One is mandatory) </w:t>
      </w:r>
    </w:p>
    <w:p w14:paraId="2836671F" w14:textId="77777777" w:rsidR="00CE533E" w:rsidRDefault="00CE533E" w:rsidP="00CE533E">
      <w:r>
        <w:t xml:space="preserve">1. Name:           </w:t>
      </w:r>
      <w:proofErr w:type="gramStart"/>
      <w:r>
        <w:t>Phone :</w:t>
      </w:r>
      <w:proofErr w:type="gramEnd"/>
      <w:r>
        <w:t xml:space="preserve">  </w:t>
      </w:r>
    </w:p>
    <w:p w14:paraId="4A1EE528" w14:textId="77777777" w:rsidR="00CE533E" w:rsidRDefault="00CE533E" w:rsidP="00CE533E">
      <w:r>
        <w:t xml:space="preserve">Relationship to you:   </w:t>
      </w:r>
    </w:p>
    <w:p w14:paraId="1E4A01A8" w14:textId="77777777" w:rsidR="00CE533E" w:rsidRDefault="00CE533E" w:rsidP="00CE533E">
      <w:r>
        <w:t xml:space="preserve">  </w:t>
      </w:r>
    </w:p>
    <w:p w14:paraId="182E4082" w14:textId="77777777" w:rsidR="00CE533E" w:rsidRDefault="00CE533E" w:rsidP="00CE533E">
      <w:r>
        <w:t xml:space="preserve">2. Name:           </w:t>
      </w:r>
      <w:proofErr w:type="gramStart"/>
      <w:r>
        <w:t>Phone :</w:t>
      </w:r>
      <w:proofErr w:type="gramEnd"/>
      <w:r>
        <w:t xml:space="preserve">  </w:t>
      </w:r>
    </w:p>
    <w:p w14:paraId="416D70BA" w14:textId="77777777" w:rsidR="00CE533E" w:rsidRDefault="00CE533E" w:rsidP="00CE533E">
      <w:r>
        <w:t xml:space="preserve">Relationship to you:   </w:t>
      </w:r>
    </w:p>
    <w:p w14:paraId="1E8A5D93" w14:textId="77777777" w:rsidR="00CE533E" w:rsidRDefault="00CE533E" w:rsidP="00CE533E">
      <w:r>
        <w:t xml:space="preserve"> </w:t>
      </w:r>
    </w:p>
    <w:p w14:paraId="3D348740" w14:textId="77777777" w:rsidR="00CE533E" w:rsidRDefault="00CE533E" w:rsidP="00CE533E"/>
    <w:p w14:paraId="23357A98" w14:textId="77777777" w:rsidR="00CE533E" w:rsidRDefault="00CE533E" w:rsidP="00CE533E">
      <w:r>
        <w:t xml:space="preserve"> </w:t>
      </w:r>
    </w:p>
    <w:p w14:paraId="55ACD29D" w14:textId="77777777" w:rsidR="00CE533E" w:rsidRDefault="00CE533E" w:rsidP="00CE533E">
      <w:r>
        <w:t xml:space="preserve"> </w:t>
      </w:r>
    </w:p>
    <w:p w14:paraId="6218B01E" w14:textId="77777777" w:rsidR="00CE533E" w:rsidRDefault="00CE533E" w:rsidP="00CE533E">
      <w:r>
        <w:t xml:space="preserve">*Information is mandatory to obtain a membership Page 2  </w:t>
      </w:r>
    </w:p>
    <w:p w14:paraId="68295BFE" w14:textId="77777777" w:rsidR="00CE533E" w:rsidRDefault="00CE533E" w:rsidP="00CE533E">
      <w:r>
        <w:t xml:space="preserve">Do you have any allergies or medical conditions that ACE staff should be aware of? (Example: Diabetes, epilepsy, allergy to </w:t>
      </w:r>
      <w:proofErr w:type="gramStart"/>
      <w:r>
        <w:t>penicillin)  Yes</w:t>
      </w:r>
      <w:proofErr w:type="gramEnd"/>
      <w:r>
        <w:t xml:space="preserve">      No  </w:t>
      </w:r>
    </w:p>
    <w:p w14:paraId="15BB0B19" w14:textId="77777777" w:rsidR="00CE533E" w:rsidRDefault="00CE533E" w:rsidP="00CE533E">
      <w:r>
        <w:t xml:space="preserve"> </w:t>
      </w:r>
    </w:p>
    <w:p w14:paraId="43A5802B" w14:textId="77777777" w:rsidR="00CE533E" w:rsidRDefault="00CE533E" w:rsidP="00CE533E">
      <w:r>
        <w:t xml:space="preserve">If </w:t>
      </w:r>
      <w:proofErr w:type="gramStart"/>
      <w:r>
        <w:t>yes</w:t>
      </w:r>
      <w:proofErr w:type="gramEnd"/>
      <w:r>
        <w:t xml:space="preserve"> please describe condition and current treatment: </w:t>
      </w:r>
    </w:p>
    <w:p w14:paraId="3F32D367" w14:textId="77777777" w:rsidR="00CE533E" w:rsidRDefault="00CE533E" w:rsidP="00CE533E">
      <w:r>
        <w:t xml:space="preserve"> </w:t>
      </w:r>
    </w:p>
    <w:p w14:paraId="1BE4F1D5" w14:textId="77777777" w:rsidR="00CE533E" w:rsidRDefault="00CE533E" w:rsidP="00CE533E">
      <w:r>
        <w:lastRenderedPageBreak/>
        <w:t xml:space="preserve">  </w:t>
      </w:r>
    </w:p>
    <w:p w14:paraId="391E42EF" w14:textId="77777777" w:rsidR="00CE533E" w:rsidRDefault="00CE533E" w:rsidP="00CE533E">
      <w:r>
        <w:t xml:space="preserve"> </w:t>
      </w:r>
    </w:p>
    <w:p w14:paraId="58FA9A66" w14:textId="77777777" w:rsidR="00CE533E" w:rsidRDefault="00CE533E" w:rsidP="00CE533E">
      <w:r>
        <w:t xml:space="preserve">Referral Information </w:t>
      </w:r>
    </w:p>
    <w:p w14:paraId="21021126" w14:textId="77777777" w:rsidR="00CE533E" w:rsidRDefault="00CE533E" w:rsidP="00CE533E">
      <w:r>
        <w:t xml:space="preserve">* Case Manager:  Phone:  </w:t>
      </w:r>
    </w:p>
    <w:p w14:paraId="6758AD54" w14:textId="77777777" w:rsidR="00CE533E" w:rsidRDefault="00CE533E" w:rsidP="00CE533E">
      <w:r>
        <w:t xml:space="preserve">(Can be social worker/Counsellor or other service provider from Northern Health Mental Health and Addictions Services) </w:t>
      </w:r>
    </w:p>
    <w:p w14:paraId="4FFE5724" w14:textId="77777777" w:rsidR="00CE533E" w:rsidRDefault="00CE533E" w:rsidP="00CE533E">
      <w:r>
        <w:t xml:space="preserve"> </w:t>
      </w:r>
    </w:p>
    <w:p w14:paraId="6B61E1EF" w14:textId="77777777" w:rsidR="00CE533E" w:rsidRDefault="00CE533E" w:rsidP="00CE533E">
      <w:r>
        <w:t xml:space="preserve">Family Doctor:  Phone:  </w:t>
      </w:r>
    </w:p>
    <w:p w14:paraId="25257035" w14:textId="77777777" w:rsidR="00CE533E" w:rsidRDefault="00CE533E" w:rsidP="00CE533E">
      <w:r>
        <w:t xml:space="preserve">*Psychiatrist:  Phone:  </w:t>
      </w:r>
    </w:p>
    <w:p w14:paraId="284E67C3" w14:textId="77777777" w:rsidR="00CE533E" w:rsidRDefault="00CE533E" w:rsidP="00CE533E">
      <w:r>
        <w:t xml:space="preserve">*Diagnosis:   </w:t>
      </w:r>
    </w:p>
    <w:p w14:paraId="62EF7AC1" w14:textId="77777777" w:rsidR="00CE533E" w:rsidRDefault="00CE533E" w:rsidP="00CE533E">
      <w:r>
        <w:t>*</w:t>
      </w:r>
      <w:proofErr w:type="spellStart"/>
      <w:r>
        <w:t>Self Referral</w:t>
      </w:r>
      <w:proofErr w:type="spellEnd"/>
      <w:r>
        <w:t>: Yes       No       If no, name of person who referred you:</w:t>
      </w:r>
      <w:proofErr w:type="gramStart"/>
      <w:r>
        <w:t xml:space="preserve">   (</w:t>
      </w:r>
      <w:proofErr w:type="gramEnd"/>
      <w:r>
        <w:t xml:space="preserve">If yes a further referral may be required.) </w:t>
      </w:r>
    </w:p>
    <w:p w14:paraId="184532EE" w14:textId="77777777" w:rsidR="00CE533E" w:rsidRDefault="00CE533E" w:rsidP="00CE533E">
      <w:r>
        <w:t xml:space="preserve">Do you have a life skills worker? Yes       No  </w:t>
      </w:r>
    </w:p>
    <w:p w14:paraId="31BF8EC2" w14:textId="77777777" w:rsidR="00CE533E" w:rsidRDefault="00CE533E" w:rsidP="00CE533E">
      <w:r>
        <w:t xml:space="preserve">If yes what organization are they from (Example Northern Health, CMHA, BIG, </w:t>
      </w:r>
      <w:proofErr w:type="spellStart"/>
      <w:r>
        <w:t>AimHi</w:t>
      </w:r>
      <w:proofErr w:type="spellEnd"/>
      <w:r>
        <w:t xml:space="preserve">) </w:t>
      </w:r>
    </w:p>
    <w:p w14:paraId="1CD46818" w14:textId="77777777" w:rsidR="00CE533E" w:rsidRDefault="00CE533E" w:rsidP="00CE533E">
      <w:r>
        <w:t xml:space="preserve"> </w:t>
      </w:r>
    </w:p>
    <w:p w14:paraId="1BAA1C5D" w14:textId="77777777" w:rsidR="00CE533E" w:rsidRDefault="00CE533E" w:rsidP="00CE533E">
      <w:r>
        <w:t xml:space="preserve">  </w:t>
      </w:r>
    </w:p>
    <w:p w14:paraId="680EE5BD" w14:textId="77777777" w:rsidR="00CE533E" w:rsidRDefault="00CE533E" w:rsidP="00CE533E">
      <w:r>
        <w:t xml:space="preserve"> </w:t>
      </w:r>
    </w:p>
    <w:p w14:paraId="1E906837" w14:textId="77777777" w:rsidR="00CE533E" w:rsidRDefault="00CE533E" w:rsidP="00CE533E">
      <w:r>
        <w:t xml:space="preserve"> </w:t>
      </w:r>
    </w:p>
    <w:p w14:paraId="24FAD6AE" w14:textId="77777777" w:rsidR="00CE533E" w:rsidRDefault="00CE533E" w:rsidP="00CE533E">
      <w:r>
        <w:t xml:space="preserve">**Notes** </w:t>
      </w:r>
    </w:p>
    <w:p w14:paraId="460A9CBD" w14:textId="77777777" w:rsidR="00CE533E" w:rsidRDefault="00CE533E" w:rsidP="00CE533E">
      <w:r>
        <w:t xml:space="preserve"> </w:t>
      </w:r>
    </w:p>
    <w:p w14:paraId="202BDC19" w14:textId="77777777" w:rsidR="00CE533E" w:rsidRDefault="00CE533E" w:rsidP="00CE533E">
      <w:r>
        <w:lastRenderedPageBreak/>
        <w:t xml:space="preserve"> </w:t>
      </w:r>
    </w:p>
    <w:p w14:paraId="4DA771F7" w14:textId="77777777" w:rsidR="00CE533E" w:rsidRDefault="00CE533E" w:rsidP="00CE533E">
      <w:r>
        <w:t xml:space="preserve"> </w:t>
      </w:r>
    </w:p>
    <w:p w14:paraId="2BCBE421" w14:textId="77777777" w:rsidR="00CE533E" w:rsidRDefault="00CE533E" w:rsidP="00CE533E">
      <w:r>
        <w:t xml:space="preserve"> </w:t>
      </w:r>
    </w:p>
    <w:p w14:paraId="47FB7FD5" w14:textId="77777777" w:rsidR="00CE533E" w:rsidRDefault="00CE533E" w:rsidP="00CE533E">
      <w:r>
        <w:t xml:space="preserve"> </w:t>
      </w:r>
    </w:p>
    <w:p w14:paraId="1663F0EA" w14:textId="77777777" w:rsidR="00CE533E" w:rsidRDefault="00CE533E" w:rsidP="00CE533E">
      <w:r>
        <w:t xml:space="preserve">  </w:t>
      </w:r>
    </w:p>
    <w:p w14:paraId="131DEF04" w14:textId="77777777" w:rsidR="00CE533E" w:rsidRDefault="00CE533E" w:rsidP="00CE533E">
      <w:r>
        <w:t xml:space="preserve"> </w:t>
      </w:r>
    </w:p>
    <w:p w14:paraId="7E673428" w14:textId="77777777" w:rsidR="00CE533E" w:rsidRDefault="00CE533E" w:rsidP="00CE533E"/>
    <w:p w14:paraId="5848DC37" w14:textId="77777777" w:rsidR="00CE533E" w:rsidRDefault="00CE533E" w:rsidP="00CE533E">
      <w:r>
        <w:t xml:space="preserve"> </w:t>
      </w:r>
    </w:p>
    <w:p w14:paraId="7E350337" w14:textId="77777777" w:rsidR="00CE533E" w:rsidRDefault="00CE533E" w:rsidP="00CE533E">
      <w:r>
        <w:t xml:space="preserve"> </w:t>
      </w:r>
    </w:p>
    <w:p w14:paraId="52C961FF" w14:textId="77777777" w:rsidR="00CE533E" w:rsidRDefault="00CE533E" w:rsidP="00CE533E">
      <w:r>
        <w:t xml:space="preserve">  Page 3 </w:t>
      </w:r>
    </w:p>
    <w:p w14:paraId="12C147C9" w14:textId="77777777" w:rsidR="00CE533E" w:rsidRDefault="00CE533E" w:rsidP="00CE533E">
      <w:r>
        <w:t xml:space="preserve">Activity </w:t>
      </w:r>
      <w:proofErr w:type="spellStart"/>
      <w:r>
        <w:t>Center</w:t>
      </w:r>
      <w:proofErr w:type="spellEnd"/>
      <w:r>
        <w:t xml:space="preserve"> for Empowerment (A.C.E.) </w:t>
      </w:r>
    </w:p>
    <w:p w14:paraId="1BEB9CD3" w14:textId="77777777" w:rsidR="00CE533E" w:rsidRDefault="00CE533E" w:rsidP="00CE533E">
      <w:r>
        <w:t xml:space="preserve"> </w:t>
      </w:r>
    </w:p>
    <w:p w14:paraId="38EC03F9" w14:textId="77777777" w:rsidR="00CE533E" w:rsidRDefault="00CE533E" w:rsidP="00CE533E">
      <w:r>
        <w:t xml:space="preserve">Membership Agreement </w:t>
      </w:r>
    </w:p>
    <w:p w14:paraId="51613F92" w14:textId="77777777" w:rsidR="00CE533E" w:rsidRDefault="00CE533E" w:rsidP="00CE533E">
      <w:r>
        <w:t xml:space="preserve"> </w:t>
      </w:r>
    </w:p>
    <w:p w14:paraId="1AD0B542" w14:textId="77777777" w:rsidR="00CE533E" w:rsidRDefault="00CE533E" w:rsidP="00CE533E">
      <w:r>
        <w:t xml:space="preserve"> </w:t>
      </w:r>
    </w:p>
    <w:p w14:paraId="53C66A0F" w14:textId="77777777" w:rsidR="00CE533E" w:rsidRDefault="00CE533E" w:rsidP="00CE533E">
      <w:r>
        <w:t>*</w:t>
      </w:r>
      <w:proofErr w:type="gramStart"/>
      <w:r>
        <w:t xml:space="preserve">I,   </w:t>
      </w:r>
      <w:proofErr w:type="gramEnd"/>
      <w:r>
        <w:t xml:space="preserve">    have read and agree to abide by the Community Standards of the Activity Centre of Empowerment (A.C.E.). </w:t>
      </w:r>
    </w:p>
    <w:p w14:paraId="7DDFAD6B" w14:textId="77777777" w:rsidR="00CE533E" w:rsidRDefault="00CE533E" w:rsidP="00CE533E">
      <w:r>
        <w:t xml:space="preserve"> </w:t>
      </w:r>
    </w:p>
    <w:p w14:paraId="090CD843" w14:textId="77777777" w:rsidR="00CE533E" w:rsidRDefault="00CE533E" w:rsidP="00CE533E">
      <w:r>
        <w:t xml:space="preserve">I release A.C.E. from any liability for injuries to myself, or any damage to personal property, while attending the Centre and participation in any activities organized by the Activity Centre for Empowerment. I understand that information on this </w:t>
      </w:r>
      <w:proofErr w:type="spellStart"/>
      <w:r>
        <w:t>for m</w:t>
      </w:r>
      <w:proofErr w:type="spellEnd"/>
      <w:r>
        <w:t xml:space="preserve"> may </w:t>
      </w:r>
      <w:r>
        <w:lastRenderedPageBreak/>
        <w:t xml:space="preserve">be shared with Northern Health, and that by signing the membership I consent to this sharing of my personal information.  </w:t>
      </w:r>
    </w:p>
    <w:p w14:paraId="4CD13584" w14:textId="77777777" w:rsidR="00CE533E" w:rsidRDefault="00CE533E" w:rsidP="00CE533E">
      <w:r>
        <w:t xml:space="preserve"> </w:t>
      </w:r>
    </w:p>
    <w:p w14:paraId="10FEE51E" w14:textId="77777777" w:rsidR="00CE533E" w:rsidRDefault="00CE533E" w:rsidP="00CE533E">
      <w:r>
        <w:t xml:space="preserve"> </w:t>
      </w:r>
    </w:p>
    <w:p w14:paraId="1DA87369" w14:textId="77777777" w:rsidR="00CE533E" w:rsidRDefault="00CE533E" w:rsidP="00CE533E">
      <w:r>
        <w:t xml:space="preserve">  </w:t>
      </w:r>
    </w:p>
    <w:p w14:paraId="62604FDF" w14:textId="77777777" w:rsidR="00CE533E" w:rsidRDefault="00CE533E" w:rsidP="00CE533E">
      <w:r>
        <w:t xml:space="preserve">Signature of member </w:t>
      </w:r>
    </w:p>
    <w:p w14:paraId="23E4F7DA" w14:textId="77777777" w:rsidR="00CE533E" w:rsidRDefault="00CE533E" w:rsidP="00CE533E">
      <w:r>
        <w:t xml:space="preserve">  </w:t>
      </w:r>
    </w:p>
    <w:p w14:paraId="220537DF" w14:textId="77777777" w:rsidR="00CE533E" w:rsidRDefault="00CE533E" w:rsidP="00CE533E">
      <w:r>
        <w:t xml:space="preserve">Date </w:t>
      </w:r>
    </w:p>
    <w:p w14:paraId="3D3D190A" w14:textId="77777777" w:rsidR="00CE533E" w:rsidRDefault="00CE533E" w:rsidP="00CE533E">
      <w:r>
        <w:t xml:space="preserve">  </w:t>
      </w:r>
    </w:p>
    <w:p w14:paraId="6BF662DB" w14:textId="77777777" w:rsidR="00CE533E" w:rsidRDefault="00CE533E" w:rsidP="00CE533E">
      <w:r>
        <w:t xml:space="preserve">  </w:t>
      </w:r>
    </w:p>
    <w:p w14:paraId="663B5DAC" w14:textId="77777777" w:rsidR="00CE533E" w:rsidRDefault="00CE533E" w:rsidP="00CE533E">
      <w:r>
        <w:t xml:space="preserve">Print Name </w:t>
      </w:r>
    </w:p>
    <w:p w14:paraId="0E8581E7" w14:textId="77777777" w:rsidR="00CE533E" w:rsidRDefault="00CE533E" w:rsidP="00CE533E">
      <w:r>
        <w:t xml:space="preserve"> </w:t>
      </w:r>
    </w:p>
    <w:p w14:paraId="32D53C68" w14:textId="77777777" w:rsidR="00CE533E" w:rsidRDefault="00CE533E" w:rsidP="00CE533E">
      <w:r>
        <w:t xml:space="preserve">  </w:t>
      </w:r>
    </w:p>
    <w:p w14:paraId="397B322E" w14:textId="77777777" w:rsidR="00CE533E" w:rsidRDefault="00CE533E" w:rsidP="00CE533E">
      <w:r>
        <w:t xml:space="preserve">  </w:t>
      </w:r>
    </w:p>
    <w:p w14:paraId="4640E4BB" w14:textId="77777777" w:rsidR="00CE533E" w:rsidRDefault="00CE533E" w:rsidP="00CE533E">
      <w:r>
        <w:t xml:space="preserve">Name of Staff Accepting Form </w:t>
      </w:r>
    </w:p>
    <w:p w14:paraId="4293A17E" w14:textId="77777777" w:rsidR="00CE533E" w:rsidRDefault="00CE533E" w:rsidP="00CE533E">
      <w:r>
        <w:t xml:space="preserve">  </w:t>
      </w:r>
    </w:p>
    <w:p w14:paraId="34A72428" w14:textId="77777777" w:rsidR="00CE533E" w:rsidRDefault="00CE533E" w:rsidP="00CE533E">
      <w:r>
        <w:t xml:space="preserve">Date </w:t>
      </w:r>
    </w:p>
    <w:p w14:paraId="0B22F404" w14:textId="77777777" w:rsidR="00CE533E" w:rsidRDefault="00CE533E" w:rsidP="00CE533E">
      <w:r>
        <w:t xml:space="preserve">  </w:t>
      </w:r>
    </w:p>
    <w:p w14:paraId="56F7FCFE" w14:textId="77777777" w:rsidR="00CE533E" w:rsidRDefault="00CE533E" w:rsidP="00CE533E">
      <w:r>
        <w:t xml:space="preserve">  </w:t>
      </w:r>
    </w:p>
    <w:p w14:paraId="02B17751" w14:textId="77777777" w:rsidR="00CE533E" w:rsidRDefault="00CE533E" w:rsidP="00CE533E">
      <w:r>
        <w:t xml:space="preserve">Approved By </w:t>
      </w:r>
    </w:p>
    <w:p w14:paraId="6D3B0623" w14:textId="77777777" w:rsidR="00CE533E" w:rsidRDefault="00CE533E" w:rsidP="00CE533E">
      <w:r>
        <w:lastRenderedPageBreak/>
        <w:t xml:space="preserve">  </w:t>
      </w:r>
    </w:p>
    <w:p w14:paraId="0C6750E6" w14:textId="77777777" w:rsidR="00CE533E" w:rsidRDefault="00CE533E" w:rsidP="00CE533E">
      <w:r>
        <w:t xml:space="preserve">Date </w:t>
      </w:r>
    </w:p>
    <w:p w14:paraId="72974C69" w14:textId="77777777" w:rsidR="00CE533E" w:rsidRDefault="00CE533E" w:rsidP="00CE533E"/>
    <w:p w14:paraId="315B5593" w14:textId="77777777" w:rsidR="00CE533E" w:rsidRDefault="00CE533E" w:rsidP="00CE533E">
      <w:r>
        <w:t xml:space="preserve"> </w:t>
      </w:r>
    </w:p>
    <w:p w14:paraId="17EEC4F1" w14:textId="77777777" w:rsidR="00CE533E" w:rsidRDefault="00CE533E" w:rsidP="00CE533E">
      <w:r>
        <w:t xml:space="preserve"> </w:t>
      </w:r>
    </w:p>
    <w:p w14:paraId="3E06118A" w14:textId="77777777" w:rsidR="00CE533E" w:rsidRDefault="00CE533E" w:rsidP="00CE533E">
      <w:r>
        <w:t xml:space="preserve">  Page 4 </w:t>
      </w:r>
    </w:p>
    <w:p w14:paraId="09DBB99F" w14:textId="77777777" w:rsidR="00CE533E" w:rsidRDefault="00CE533E" w:rsidP="00CE533E"/>
    <w:p w14:paraId="4D6CBE1C" w14:textId="77777777" w:rsidR="00CE533E" w:rsidRDefault="00CE533E" w:rsidP="00CE533E">
      <w:r>
        <w:t xml:space="preserve">7 </w:t>
      </w:r>
    </w:p>
    <w:p w14:paraId="5FC61E99" w14:textId="77777777" w:rsidR="00CE533E" w:rsidRDefault="00CE533E" w:rsidP="00CE533E">
      <w:r>
        <w:t xml:space="preserve"> </w:t>
      </w:r>
      <w:proofErr w:type="gramStart"/>
      <w:r>
        <w:t>CONFIDENTIAL  REFERRAL</w:t>
      </w:r>
      <w:proofErr w:type="gramEnd"/>
      <w:r>
        <w:t xml:space="preserve"> FORM  ACTIVITY CENTER FOR EMPOWERMENT  A.C.E. </w:t>
      </w:r>
    </w:p>
    <w:p w14:paraId="4E90B909" w14:textId="77777777" w:rsidR="00CE533E" w:rsidRDefault="00CE533E" w:rsidP="00CE533E">
      <w:r>
        <w:t xml:space="preserve"> </w:t>
      </w:r>
    </w:p>
    <w:p w14:paraId="211765DD" w14:textId="77777777" w:rsidR="00CE533E" w:rsidRDefault="00CE533E" w:rsidP="00CE533E">
      <w:r>
        <w:t xml:space="preserve"> </w:t>
      </w:r>
    </w:p>
    <w:p w14:paraId="19AB8FBA" w14:textId="77777777" w:rsidR="00CE533E" w:rsidRDefault="00CE533E" w:rsidP="00CE533E">
      <w:r>
        <w:t xml:space="preserve">NAME:  __________________________________ PHONE:   </w:t>
      </w:r>
    </w:p>
    <w:p w14:paraId="65B58E23" w14:textId="77777777" w:rsidR="00CE533E" w:rsidRDefault="00CE533E" w:rsidP="00CE533E">
      <w:r>
        <w:t xml:space="preserve"> </w:t>
      </w:r>
    </w:p>
    <w:p w14:paraId="011ABE11" w14:textId="77777777" w:rsidR="00CE533E" w:rsidRDefault="00CE533E" w:rsidP="00CE533E">
      <w:r>
        <w:t xml:space="preserve">ADDRESS:   </w:t>
      </w:r>
    </w:p>
    <w:p w14:paraId="79FA547C" w14:textId="77777777" w:rsidR="00CE533E" w:rsidRDefault="00CE533E" w:rsidP="00CE533E">
      <w:r>
        <w:t xml:space="preserve"> </w:t>
      </w:r>
    </w:p>
    <w:p w14:paraId="13880FBD" w14:textId="77777777" w:rsidR="00CE533E" w:rsidRDefault="00CE533E" w:rsidP="00CE533E">
      <w:r>
        <w:t>DOB:  __________________________________</w:t>
      </w:r>
      <w:proofErr w:type="gramStart"/>
      <w:r>
        <w:t>_  PHONE</w:t>
      </w:r>
      <w:proofErr w:type="gramEnd"/>
      <w:r>
        <w:t xml:space="preserve">:   </w:t>
      </w:r>
    </w:p>
    <w:p w14:paraId="65D079E2" w14:textId="77777777" w:rsidR="00CE533E" w:rsidRDefault="00CE533E" w:rsidP="00CE533E">
      <w:r>
        <w:t xml:space="preserve"> </w:t>
      </w:r>
    </w:p>
    <w:p w14:paraId="09E0C419" w14:textId="77777777" w:rsidR="00CE533E" w:rsidRDefault="00CE533E" w:rsidP="00CE533E">
      <w:r>
        <w:t xml:space="preserve">EMERGENCY CONTACT: ___________________ PHONE:   </w:t>
      </w:r>
    </w:p>
    <w:p w14:paraId="0ECFA344" w14:textId="77777777" w:rsidR="00CE533E" w:rsidRDefault="00CE533E" w:rsidP="00CE533E">
      <w:r>
        <w:t xml:space="preserve"> </w:t>
      </w:r>
    </w:p>
    <w:p w14:paraId="4EB71350" w14:textId="77777777" w:rsidR="00CE533E" w:rsidRDefault="00CE533E" w:rsidP="00CE533E">
      <w:r>
        <w:lastRenderedPageBreak/>
        <w:t xml:space="preserve">DOCTOR:  _______________________________ PHONE:    </w:t>
      </w:r>
    </w:p>
    <w:p w14:paraId="606CB2F6" w14:textId="77777777" w:rsidR="00CE533E" w:rsidRDefault="00CE533E" w:rsidP="00CE533E">
      <w:r>
        <w:t xml:space="preserve"> </w:t>
      </w:r>
    </w:p>
    <w:p w14:paraId="451A6B79" w14:textId="77777777" w:rsidR="00CE533E" w:rsidRDefault="00CE533E" w:rsidP="00CE533E">
      <w:r>
        <w:t xml:space="preserve">DSM IV CLASSIFICATIONS:     </w:t>
      </w:r>
    </w:p>
    <w:p w14:paraId="2199CE36" w14:textId="77777777" w:rsidR="00CE533E" w:rsidRDefault="00CE533E" w:rsidP="00CE533E">
      <w:r>
        <w:t xml:space="preserve"> </w:t>
      </w:r>
    </w:p>
    <w:p w14:paraId="2488AB83" w14:textId="77777777" w:rsidR="00CE533E" w:rsidRDefault="00CE533E" w:rsidP="00CE533E">
      <w:r>
        <w:t xml:space="preserve">MEDICATIONS:     </w:t>
      </w:r>
    </w:p>
    <w:p w14:paraId="2A28756A" w14:textId="77777777" w:rsidR="00CE533E" w:rsidRDefault="00CE533E" w:rsidP="00CE533E">
      <w:r>
        <w:t xml:space="preserve"> </w:t>
      </w:r>
    </w:p>
    <w:p w14:paraId="6D2D3F84" w14:textId="77777777" w:rsidR="00CE533E" w:rsidRDefault="00CE533E" w:rsidP="00CE533E">
      <w:r>
        <w:t xml:space="preserve"> </w:t>
      </w:r>
    </w:p>
    <w:p w14:paraId="7BEAAD40" w14:textId="77777777" w:rsidR="00CE533E" w:rsidRDefault="00CE533E" w:rsidP="00CE533E">
      <w:r>
        <w:t xml:space="preserve">History of abusive behaviour? YES ________ NO   </w:t>
      </w:r>
    </w:p>
    <w:p w14:paraId="75056BA7" w14:textId="77777777" w:rsidR="00CE533E" w:rsidRDefault="00CE533E" w:rsidP="00CE533E">
      <w:r>
        <w:t xml:space="preserve"> </w:t>
      </w:r>
    </w:p>
    <w:p w14:paraId="6BFFEC29" w14:textId="77777777" w:rsidR="00CE533E" w:rsidRDefault="00CE533E" w:rsidP="00CE533E">
      <w:r>
        <w:t xml:space="preserve"> SELF _______ OTHERS   </w:t>
      </w:r>
    </w:p>
    <w:p w14:paraId="5413E2E5" w14:textId="77777777" w:rsidR="00CE533E" w:rsidRDefault="00CE533E" w:rsidP="00CE533E">
      <w:r>
        <w:t xml:space="preserve"> </w:t>
      </w:r>
    </w:p>
    <w:p w14:paraId="19F44ABA" w14:textId="77777777" w:rsidR="00CE533E" w:rsidRDefault="00CE533E" w:rsidP="00CE533E">
      <w:r>
        <w:t xml:space="preserve">Regularly seeing someone at Mental Health and Addiction Services? YES ________ NO   </w:t>
      </w:r>
    </w:p>
    <w:p w14:paraId="4BE38BC0" w14:textId="77777777" w:rsidR="00CE533E" w:rsidRDefault="00CE533E" w:rsidP="00CE533E">
      <w:r>
        <w:t xml:space="preserve"> </w:t>
      </w:r>
    </w:p>
    <w:p w14:paraId="737517D8" w14:textId="77777777" w:rsidR="00CE533E" w:rsidRDefault="00CE533E" w:rsidP="00CE533E">
      <w:r>
        <w:t xml:space="preserve">Currently using alcohol/street drugs? YES ________ NO   </w:t>
      </w:r>
    </w:p>
    <w:p w14:paraId="6E20A42A" w14:textId="77777777" w:rsidR="00CE533E" w:rsidRDefault="00CE533E" w:rsidP="00CE533E">
      <w:r>
        <w:t xml:space="preserve"> </w:t>
      </w:r>
    </w:p>
    <w:p w14:paraId="7546D245" w14:textId="77777777" w:rsidR="00CE533E" w:rsidRDefault="00CE533E" w:rsidP="00CE533E">
      <w:r>
        <w:t xml:space="preserve">Any physical limitations? YES ________ NO   </w:t>
      </w:r>
    </w:p>
    <w:p w14:paraId="38FD9A60" w14:textId="77777777" w:rsidR="00CE533E" w:rsidRDefault="00CE533E" w:rsidP="00CE533E">
      <w:r>
        <w:t xml:space="preserve"> </w:t>
      </w:r>
    </w:p>
    <w:p w14:paraId="741831B5" w14:textId="77777777" w:rsidR="00CE533E" w:rsidRDefault="00CE533E" w:rsidP="00CE533E">
      <w:r>
        <w:t xml:space="preserve">Specifics:      </w:t>
      </w:r>
    </w:p>
    <w:p w14:paraId="5F37EEFA" w14:textId="77777777" w:rsidR="00CE533E" w:rsidRDefault="00CE533E" w:rsidP="00CE533E">
      <w:r>
        <w:t xml:space="preserve"> </w:t>
      </w:r>
    </w:p>
    <w:p w14:paraId="7FD7E155" w14:textId="77777777" w:rsidR="00CE533E" w:rsidRDefault="00CE533E" w:rsidP="00CE533E">
      <w:r>
        <w:lastRenderedPageBreak/>
        <w:t xml:space="preserve">Smoker? YES ________ NO   </w:t>
      </w:r>
    </w:p>
    <w:p w14:paraId="17EC6507" w14:textId="77777777" w:rsidR="00CE533E" w:rsidRDefault="00CE533E" w:rsidP="00CE533E">
      <w:r>
        <w:t xml:space="preserve"> </w:t>
      </w:r>
    </w:p>
    <w:p w14:paraId="62EC8DCA" w14:textId="77777777" w:rsidR="00CE533E" w:rsidRDefault="00CE533E" w:rsidP="00CE533E">
      <w:r>
        <w:t xml:space="preserve">If smoker would they like help to </w:t>
      </w:r>
      <w:proofErr w:type="gramStart"/>
      <w:r>
        <w:t>quite</w:t>
      </w:r>
      <w:proofErr w:type="gramEnd"/>
      <w:r>
        <w:t xml:space="preserve">? YES ________ NO   </w:t>
      </w:r>
    </w:p>
    <w:p w14:paraId="28086CD4" w14:textId="77777777" w:rsidR="00CE533E" w:rsidRDefault="00CE533E" w:rsidP="00CE533E">
      <w:r>
        <w:t xml:space="preserve"> </w:t>
      </w:r>
    </w:p>
    <w:p w14:paraId="6643D0D0" w14:textId="77777777" w:rsidR="00CE533E" w:rsidRDefault="00CE533E" w:rsidP="00CE533E">
      <w:r>
        <w:t xml:space="preserve">Key resource people (family, church group etc)     </w:t>
      </w:r>
    </w:p>
    <w:p w14:paraId="52AEA68F" w14:textId="77777777" w:rsidR="00CE533E" w:rsidRDefault="00CE533E" w:rsidP="00CE533E">
      <w:r>
        <w:t xml:space="preserve"> </w:t>
      </w:r>
    </w:p>
    <w:p w14:paraId="1138A47A" w14:textId="77777777" w:rsidR="00CE533E" w:rsidRDefault="00CE533E" w:rsidP="00CE533E">
      <w:r>
        <w:t xml:space="preserve">  </w:t>
      </w:r>
    </w:p>
    <w:p w14:paraId="450A9EB5" w14:textId="77777777" w:rsidR="00CE533E" w:rsidRDefault="00CE533E" w:rsidP="00CE533E">
      <w:r>
        <w:t xml:space="preserve"> </w:t>
      </w:r>
    </w:p>
    <w:p w14:paraId="43775D0C" w14:textId="77777777" w:rsidR="00CE533E" w:rsidRDefault="00CE533E" w:rsidP="00CE533E">
      <w:r>
        <w:t xml:space="preserve">IPT Team # _______ or MHAS Specialized Service s Team   </w:t>
      </w:r>
    </w:p>
    <w:p w14:paraId="55396049" w14:textId="77777777" w:rsidR="00CE533E" w:rsidRDefault="00CE533E" w:rsidP="00CE533E">
      <w:r>
        <w:t xml:space="preserve"> </w:t>
      </w:r>
    </w:p>
    <w:p w14:paraId="152FC2F0" w14:textId="77777777" w:rsidR="00CE533E" w:rsidRDefault="00CE533E" w:rsidP="00CE533E">
      <w:r>
        <w:t xml:space="preserve"> </w:t>
      </w:r>
    </w:p>
    <w:p w14:paraId="645632AC" w14:textId="77777777" w:rsidR="00CE533E" w:rsidRDefault="00CE533E" w:rsidP="00CE533E">
      <w:r>
        <w:t xml:space="preserve">Name of Team Member completing </w:t>
      </w:r>
      <w:proofErr w:type="gramStart"/>
      <w:r>
        <w:t>form  _</w:t>
      </w:r>
      <w:proofErr w:type="gramEnd"/>
      <w:r>
        <w:t xml:space="preserve">_______________________________        (print please)   </w:t>
      </w:r>
    </w:p>
    <w:p w14:paraId="59E2E73F" w14:textId="77777777" w:rsidR="00CE533E" w:rsidRDefault="00CE533E" w:rsidP="00CE533E">
      <w:r>
        <w:t xml:space="preserve"> </w:t>
      </w:r>
    </w:p>
    <w:p w14:paraId="70CE31E7" w14:textId="77777777" w:rsidR="00CE533E" w:rsidRDefault="00CE533E" w:rsidP="00CE533E">
      <w:r>
        <w:t xml:space="preserve"> ________________________________     </w:t>
      </w:r>
      <w:proofErr w:type="gramStart"/>
      <w:r>
        <w:t xml:space="preserve">   (</w:t>
      </w:r>
      <w:proofErr w:type="gramEnd"/>
      <w:r>
        <w:t xml:space="preserve">signature) </w:t>
      </w:r>
    </w:p>
    <w:p w14:paraId="315D58D7" w14:textId="77777777" w:rsidR="00CE533E" w:rsidRDefault="00CE533E" w:rsidP="00CE533E">
      <w:r>
        <w:t xml:space="preserve"> </w:t>
      </w:r>
    </w:p>
    <w:p w14:paraId="06233D5F" w14:textId="6525F590" w:rsidR="007F2548" w:rsidRPr="00CE533E" w:rsidRDefault="00CE533E" w:rsidP="00CE533E">
      <w:r>
        <w:t>Date:  __________________</w:t>
      </w:r>
      <w:bookmarkStart w:id="0" w:name="_GoBack"/>
      <w:bookmarkEnd w:id="0"/>
    </w:p>
    <w:sectPr w:rsidR="007F2548" w:rsidRPr="00CE533E" w:rsidSect="00291D3A">
      <w:headerReference w:type="even" r:id="rId11"/>
      <w:headerReference w:type="default" r:id="rId12"/>
      <w:footerReference w:type="even" r:id="rId13"/>
      <w:footerReference w:type="default" r:id="rId14"/>
      <w:headerReference w:type="first" r:id="rId15"/>
      <w:footerReference w:type="first" r:id="rId16"/>
      <w:pgSz w:w="12240" w:h="15840" w:code="1"/>
      <w:pgMar w:top="2880" w:right="720" w:bottom="432" w:left="720" w:header="720" w:footer="28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52B25" w14:textId="77777777" w:rsidR="00CE533E" w:rsidRDefault="00CE533E" w:rsidP="0068245E">
      <w:pPr>
        <w:spacing w:after="0" w:line="240" w:lineRule="auto"/>
      </w:pPr>
      <w:r>
        <w:separator/>
      </w:r>
    </w:p>
  </w:endnote>
  <w:endnote w:type="continuationSeparator" w:id="0">
    <w:p w14:paraId="32D1B48F" w14:textId="77777777" w:rsidR="00CE533E" w:rsidRDefault="00CE533E" w:rsidP="00682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7F78A" w14:textId="77777777" w:rsidR="004178ED" w:rsidRDefault="004178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CBFD2" w14:textId="77777777" w:rsidR="009124DD" w:rsidRDefault="009124DD">
    <w:pPr>
      <w:pStyle w:val="Footer"/>
    </w:pPr>
    <w:r>
      <w:fldChar w:fldCharType="begin"/>
    </w:r>
    <w:r>
      <w:instrText xml:space="preserve"> PAGE   \* MERGEFORMAT </w:instrText>
    </w:r>
    <w:r>
      <w:fldChar w:fldCharType="separate"/>
    </w:r>
    <w:r w:rsidR="001518A3">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D193C" w14:textId="77777777" w:rsidR="004178ED" w:rsidRDefault="00417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E1F9F" w14:textId="77777777" w:rsidR="00CE533E" w:rsidRDefault="00CE533E" w:rsidP="0068245E">
      <w:pPr>
        <w:spacing w:after="0" w:line="240" w:lineRule="auto"/>
      </w:pPr>
      <w:r>
        <w:separator/>
      </w:r>
    </w:p>
  </w:footnote>
  <w:footnote w:type="continuationSeparator" w:id="0">
    <w:p w14:paraId="542A2208" w14:textId="77777777" w:rsidR="00CE533E" w:rsidRDefault="00CE533E" w:rsidP="006824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D976D" w14:textId="77777777" w:rsidR="004178ED" w:rsidRDefault="004178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3923B" w14:textId="77777777" w:rsidR="004178ED" w:rsidRDefault="004178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59A93" w14:textId="77777777" w:rsidR="00C12433" w:rsidRPr="007E582C" w:rsidRDefault="00291D3A">
    <w:pPr>
      <w:pStyle w:val="Header"/>
      <w:rPr>
        <w:color w:val="FF0000"/>
      </w:rPr>
    </w:pPr>
    <w:r>
      <w:rPr>
        <w:noProof/>
        <w:color w:val="FF0000"/>
      </w:rPr>
      <mc:AlternateContent>
        <mc:Choice Requires="wpg">
          <w:drawing>
            <wp:anchor distT="0" distB="0" distL="114300" distR="114300" simplePos="0" relativeHeight="251665920" behindDoc="0" locked="0" layoutInCell="1" allowOverlap="1" wp14:anchorId="49F67DBA" wp14:editId="10422D34">
              <wp:simplePos x="0" y="0"/>
              <wp:positionH relativeFrom="page">
                <wp:align>center</wp:align>
              </wp:positionH>
              <wp:positionV relativeFrom="page">
                <wp:align>center</wp:align>
              </wp:positionV>
              <wp:extent cx="7780867" cy="10107083"/>
              <wp:effectExtent l="0" t="0" r="0" b="13970"/>
              <wp:wrapNone/>
              <wp:docPr id="2" name="Group 2" descr="Background images"/>
              <wp:cNvGraphicFramePr/>
              <a:graphic xmlns:a="http://schemas.openxmlformats.org/drawingml/2006/main">
                <a:graphicData uri="http://schemas.microsoft.com/office/word/2010/wordprocessingGroup">
                  <wpg:wgp>
                    <wpg:cNvGrpSpPr/>
                    <wpg:grpSpPr>
                      <a:xfrm>
                        <a:off x="0" y="0"/>
                        <a:ext cx="7780867" cy="10107083"/>
                        <a:chOff x="0" y="0"/>
                        <a:chExt cx="7780867" cy="10107083"/>
                      </a:xfrm>
                    </wpg:grpSpPr>
                    <wps:wsp>
                      <wps:cNvPr id="1" name="Image" descr="Concert image"/>
                      <wps:cNvSpPr/>
                      <wps:spPr>
                        <a:xfrm>
                          <a:off x="0" y="0"/>
                          <a:ext cx="7772400" cy="10058400"/>
                        </a:xfrm>
                        <a:prstGeom prst="rect">
                          <a:avLst/>
                        </a:prstGeom>
                        <a:blipFill dpi="0" rotWithShape="1">
                          <a:blip r:embed="rId1" cstate="email">
                            <a:extLst>
                              <a:ext uri="{28A0092B-C50C-407E-A947-70E740481C1C}">
                                <a14:useLocalDpi xmlns:a14="http://schemas.microsoft.com/office/drawing/2010/main"/>
                              </a:ext>
                            </a:extLst>
                          </a:blip>
                          <a:srcRect/>
                          <a:stretch>
                            <a:fillRect t="63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descr="Wash out image"/>
                      <wps:cNvSpPr/>
                      <wps:spPr>
                        <a:xfrm flipH="1">
                          <a:off x="8467" y="16933"/>
                          <a:ext cx="7772400" cy="10090150"/>
                        </a:xfrm>
                        <a:prstGeom prst="rect">
                          <a:avLst/>
                        </a:prstGeom>
                        <a:solidFill>
                          <a:schemeClr val="tx1">
                            <a:alpha val="2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descr="Bottom wash out box"/>
                      <wps:cNvSpPr/>
                      <wps:spPr>
                        <a:xfrm flipV="1">
                          <a:off x="8467" y="8652933"/>
                          <a:ext cx="3022600" cy="1454150"/>
                        </a:xfrm>
                        <a:prstGeom prst="rect">
                          <a:avLst/>
                        </a:prstGeom>
                        <a:gradFill>
                          <a:gsLst>
                            <a:gs pos="0">
                              <a:schemeClr val="tx2"/>
                            </a:gs>
                            <a:gs pos="82000">
                              <a:schemeClr val="accent3">
                                <a:alpha val="52000"/>
                              </a:schemeClr>
                            </a:gs>
                            <a:gs pos="100000">
                              <a:schemeClr val="accent3">
                                <a:alpha val="52000"/>
                              </a:scheme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descr="Right side background washout box"/>
                      <wps:cNvSpPr/>
                      <wps:spPr>
                        <a:xfrm>
                          <a:off x="3031067" y="16933"/>
                          <a:ext cx="4749800" cy="8632825"/>
                        </a:xfrm>
                        <a:prstGeom prst="rect">
                          <a:avLst/>
                        </a:prstGeom>
                        <a:gradFill>
                          <a:gsLst>
                            <a:gs pos="0">
                              <a:schemeClr val="tx2"/>
                            </a:gs>
                            <a:gs pos="75000">
                              <a:schemeClr val="accent3">
                                <a:alpha val="52000"/>
                              </a:schemeClr>
                            </a:gs>
                            <a:gs pos="100000">
                              <a:schemeClr val="accent3">
                                <a:alpha val="52000"/>
                              </a:scheme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descr="Vertical line"/>
                      <wps:cNvCnPr/>
                      <wps:spPr>
                        <a:xfrm>
                          <a:off x="3031067" y="1972733"/>
                          <a:ext cx="0" cy="8130069"/>
                        </a:xfrm>
                        <a:prstGeom prst="line">
                          <a:avLst/>
                        </a:prstGeom>
                        <a:ln w="952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descr="Horizontal line"/>
                      <wps:cNvCnPr/>
                      <wps:spPr>
                        <a:xfrm flipH="1">
                          <a:off x="2218267" y="8652933"/>
                          <a:ext cx="4986655" cy="0"/>
                        </a:xfrm>
                        <a:prstGeom prst="line">
                          <a:avLst/>
                        </a:prstGeom>
                        <a:ln w="9525">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100000</wp14:pctWidth>
              </wp14:sizeRelH>
              <wp14:sizeRelV relativeFrom="page">
                <wp14:pctHeight>101000</wp14:pctHeight>
              </wp14:sizeRelV>
            </wp:anchor>
          </w:drawing>
        </mc:Choice>
        <mc:Fallback>
          <w:pict>
            <v:group w14:anchorId="03DEBFC6" id="Group 2" o:spid="_x0000_s1026" alt="Background images" style="position:absolute;margin-left:0;margin-top:0;width:612.65pt;height:795.85pt;z-index:251665920;mso-width-percent:1000;mso-height-percent:1010;mso-position-horizontal:center;mso-position-horizontal-relative:page;mso-position-vertical:center;mso-position-vertical-relative:page;mso-width-percent:1000;mso-height-percent:1010" coordsize="77808,10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">
              <v:rect id="Image" o:spid="_x0000_s1027" alt="Concert image"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" stroked="f" strokeweight="1pt">
                <v:fill r:id="rId2" o:title="Concert image" recolor="t" rotate="t" type="frame"/>
              </v:rect>
              <v:rect id="Rectangle 3" o:spid="_x0000_s1028" alt="Wash out image" style="position:absolute;left:84;top:169;width:77724;height:10090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" fillcolor="black [3213]" stroked="f" strokeweight="1pt">
                <v:fill opacity="18247f"/>
              </v:rect>
              <v:rect id="Rectangle 8" o:spid="_x0000_s1029" alt="Bottom wash out box" style="position:absolute;left:84;top:86529;width:30226;height:1454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" fillcolor="#242852 [3215]" stroked="f" strokeweight="1pt">
                <v:fill opacity="34078f" color2="#7030a0 [3206]" colors="0 #242852;53740f #7030a0;1 #7030a0" focus="100%" type="gradient"/>
              </v:rect>
              <v:rect id="Rectangle 6" o:spid="_x0000_s1030" alt="Right side background washout box" style="position:absolute;left:30310;top:169;width:47498;height:86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" fillcolor="#242852 [3215]" stroked="f" strokeweight="1pt">
                <v:fill opacity="34078f" color2="#7030a0 [3206]" colors="0 #242852;.75 #7030a0;1 #7030a0" focus="100%" type="gradient"/>
              </v:rect>
              <v:line id="Straight Connector 10" o:spid="_x0000_s1031" alt="Vertical line" style="position:absolute;visibility:visible;mso-wrap-style:square" from="30310,19727" to="30310,101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" strokecolor="white [3212]">
                <v:stroke joinstyle="miter"/>
              </v:line>
              <v:line id="Straight Connector 11" o:spid="_x0000_s1032" alt="Horizontal line" style="position:absolute;flip:x;visibility:visible;mso-wrap-style:square" from="22182,86529" to="72049,8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" strokecolor="white [3212]">
                <v:stroke joinstyle="miter"/>
              </v:line>
              <w10:wrap anchorx="page" anchory="page"/>
            </v:group>
          </w:pict>
        </mc:Fallback>
      </mc:AlternateContent>
    </w:r>
    <w:r w:rsidR="00532C3C" w:rsidRPr="007E582C">
      <w:rPr>
        <w:noProof/>
        <w:color w:val="FF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79041F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95C333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CB6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478B3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0AE8B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FA3DF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C6CD35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7024B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9E83CD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94A5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47547D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63CB2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57315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1"/>
  </w:num>
  <w:num w:numId="2">
    <w:abstractNumId w:val="12"/>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SortMethod w:val="0000"/>
  <w:defaultTabStop w:val="720"/>
  <w:characterSpacingControl w:val="doNotCompress"/>
  <w:hdrShapeDefaults>
    <o:shapedefaults v:ext="edit" spidmax="2049">
      <o:colormru v:ext="edit" colors="#1f4d7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33E"/>
    <w:rsid w:val="00034FCD"/>
    <w:rsid w:val="000669E7"/>
    <w:rsid w:val="000862BE"/>
    <w:rsid w:val="000D3832"/>
    <w:rsid w:val="000E33EA"/>
    <w:rsid w:val="00101F28"/>
    <w:rsid w:val="00140948"/>
    <w:rsid w:val="0014300F"/>
    <w:rsid w:val="001518A3"/>
    <w:rsid w:val="001570B2"/>
    <w:rsid w:val="001624C3"/>
    <w:rsid w:val="00204149"/>
    <w:rsid w:val="00205E6C"/>
    <w:rsid w:val="00220400"/>
    <w:rsid w:val="00263DC4"/>
    <w:rsid w:val="002733AA"/>
    <w:rsid w:val="00291D3A"/>
    <w:rsid w:val="002A068F"/>
    <w:rsid w:val="002A69D5"/>
    <w:rsid w:val="002B7957"/>
    <w:rsid w:val="00352075"/>
    <w:rsid w:val="00381ECC"/>
    <w:rsid w:val="0039194A"/>
    <w:rsid w:val="003D3DB6"/>
    <w:rsid w:val="004178ED"/>
    <w:rsid w:val="00432566"/>
    <w:rsid w:val="004611DB"/>
    <w:rsid w:val="004A1478"/>
    <w:rsid w:val="004D19D4"/>
    <w:rsid w:val="00532C3C"/>
    <w:rsid w:val="00590ED7"/>
    <w:rsid w:val="00594051"/>
    <w:rsid w:val="005A29A9"/>
    <w:rsid w:val="005D2D39"/>
    <w:rsid w:val="00600D01"/>
    <w:rsid w:val="0061037D"/>
    <w:rsid w:val="00617F9F"/>
    <w:rsid w:val="00624B22"/>
    <w:rsid w:val="00653F13"/>
    <w:rsid w:val="00675A0E"/>
    <w:rsid w:val="0068245E"/>
    <w:rsid w:val="00684A8A"/>
    <w:rsid w:val="00691AAC"/>
    <w:rsid w:val="0069500E"/>
    <w:rsid w:val="006973C3"/>
    <w:rsid w:val="006B165A"/>
    <w:rsid w:val="006C2D62"/>
    <w:rsid w:val="00713F12"/>
    <w:rsid w:val="00730932"/>
    <w:rsid w:val="00731F91"/>
    <w:rsid w:val="007A009B"/>
    <w:rsid w:val="007A4EDB"/>
    <w:rsid w:val="007B23EE"/>
    <w:rsid w:val="007E582C"/>
    <w:rsid w:val="007F2548"/>
    <w:rsid w:val="00822647"/>
    <w:rsid w:val="00834305"/>
    <w:rsid w:val="00852EB7"/>
    <w:rsid w:val="00876DEC"/>
    <w:rsid w:val="00897FB4"/>
    <w:rsid w:val="008B3D2C"/>
    <w:rsid w:val="00907D64"/>
    <w:rsid w:val="009124DD"/>
    <w:rsid w:val="0091490F"/>
    <w:rsid w:val="00930971"/>
    <w:rsid w:val="0094423C"/>
    <w:rsid w:val="00973588"/>
    <w:rsid w:val="009B19A6"/>
    <w:rsid w:val="00A84E98"/>
    <w:rsid w:val="00A95506"/>
    <w:rsid w:val="00AB123B"/>
    <w:rsid w:val="00AC6E2D"/>
    <w:rsid w:val="00AD2D67"/>
    <w:rsid w:val="00AF0DE6"/>
    <w:rsid w:val="00B01D43"/>
    <w:rsid w:val="00B168F9"/>
    <w:rsid w:val="00B368A1"/>
    <w:rsid w:val="00B66D44"/>
    <w:rsid w:val="00BA558A"/>
    <w:rsid w:val="00BC69F3"/>
    <w:rsid w:val="00BD6DAD"/>
    <w:rsid w:val="00C12433"/>
    <w:rsid w:val="00C25D0D"/>
    <w:rsid w:val="00C479BE"/>
    <w:rsid w:val="00C6724B"/>
    <w:rsid w:val="00C67FD5"/>
    <w:rsid w:val="00C83EBD"/>
    <w:rsid w:val="00C93A32"/>
    <w:rsid w:val="00CD24DB"/>
    <w:rsid w:val="00CE533E"/>
    <w:rsid w:val="00CE544D"/>
    <w:rsid w:val="00CE754C"/>
    <w:rsid w:val="00CF207A"/>
    <w:rsid w:val="00D14CD7"/>
    <w:rsid w:val="00D3216C"/>
    <w:rsid w:val="00D529A9"/>
    <w:rsid w:val="00DA4D36"/>
    <w:rsid w:val="00DD5C9B"/>
    <w:rsid w:val="00E402F3"/>
    <w:rsid w:val="00E406D0"/>
    <w:rsid w:val="00E43EFE"/>
    <w:rsid w:val="00E54476"/>
    <w:rsid w:val="00E66A41"/>
    <w:rsid w:val="00E83704"/>
    <w:rsid w:val="00E8548A"/>
    <w:rsid w:val="00EC54E5"/>
    <w:rsid w:val="00EC5A1D"/>
    <w:rsid w:val="00EC6DCE"/>
    <w:rsid w:val="00F0092F"/>
    <w:rsid w:val="00F043AE"/>
    <w:rsid w:val="00F076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1f4d78"/>
    </o:shapedefaults>
    <o:shapelayout v:ext="edit">
      <o:idmap v:ext="edit" data="1"/>
    </o:shapelayout>
  </w:shapeDefaults>
  <w:decimalSymbol w:val="."/>
  <w:listSeparator w:val=","/>
  <w14:docId w14:val="2E1BA6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Candara" w:hAnsi="Arial" w:cs="Times New Roman"/>
        <w:sz w:val="28"/>
        <w:szCs w:val="28"/>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18A3"/>
    <w:pPr>
      <w:spacing w:after="240" w:line="288" w:lineRule="auto"/>
      <w:ind w:left="101" w:right="101"/>
      <w:jc w:val="right"/>
    </w:pPr>
    <w:rPr>
      <w:rFonts w:asciiTheme="minorHAnsi" w:hAnsiTheme="minorHAnsi"/>
      <w:color w:val="FFFFFF" w:themeColor="background1"/>
    </w:rPr>
  </w:style>
  <w:style w:type="paragraph" w:styleId="Heading1">
    <w:name w:val="heading 1"/>
    <w:basedOn w:val="Normal"/>
    <w:next w:val="Normal"/>
    <w:link w:val="Heading1Char"/>
    <w:uiPriority w:val="9"/>
    <w:semiHidden/>
    <w:qFormat/>
    <w:rsid w:val="00AB123B"/>
    <w:pPr>
      <w:keepNext/>
      <w:keepLines/>
      <w:spacing w:before="240" w:after="0"/>
      <w:ind w:left="0"/>
      <w:outlineLvl w:val="0"/>
    </w:pPr>
    <w:rPr>
      <w:rFonts w:eastAsia="Times New Roman"/>
      <w:color w:val="386065"/>
      <w:sz w:val="32"/>
      <w:szCs w:val="32"/>
    </w:rPr>
  </w:style>
  <w:style w:type="paragraph" w:styleId="Heading2">
    <w:name w:val="heading 2"/>
    <w:basedOn w:val="Normal"/>
    <w:next w:val="Normal"/>
    <w:link w:val="Heading2Char"/>
    <w:uiPriority w:val="9"/>
    <w:semiHidden/>
    <w:qFormat/>
    <w:rsid w:val="00AB123B"/>
    <w:pPr>
      <w:keepNext/>
      <w:keepLines/>
      <w:spacing w:before="40" w:after="0"/>
      <w:ind w:left="0"/>
      <w:outlineLvl w:val="1"/>
    </w:pPr>
    <w:rPr>
      <w:rFonts w:eastAsia="Times New Roman"/>
      <w:color w:val="386065"/>
      <w:sz w:val="26"/>
      <w:szCs w:val="26"/>
    </w:rPr>
  </w:style>
  <w:style w:type="paragraph" w:styleId="Heading4">
    <w:name w:val="heading 4"/>
    <w:basedOn w:val="Normal"/>
    <w:next w:val="Normal"/>
    <w:link w:val="Heading4Char"/>
    <w:uiPriority w:val="9"/>
    <w:semiHidden/>
    <w:qFormat/>
    <w:rsid w:val="00AB123B"/>
    <w:pPr>
      <w:keepNext/>
      <w:keepLines/>
      <w:spacing w:before="40" w:after="0"/>
      <w:ind w:left="0"/>
      <w:outlineLvl w:val="3"/>
    </w:pPr>
    <w:rPr>
      <w:rFonts w:eastAsia="Times New Roman"/>
      <w:i/>
      <w:iCs/>
      <w:color w:val="386065"/>
    </w:rPr>
  </w:style>
  <w:style w:type="paragraph" w:styleId="Heading5">
    <w:name w:val="heading 5"/>
    <w:basedOn w:val="Normal"/>
    <w:next w:val="Normal"/>
    <w:link w:val="Heading5Char"/>
    <w:uiPriority w:val="9"/>
    <w:semiHidden/>
    <w:qFormat/>
    <w:rsid w:val="00AB123B"/>
    <w:pPr>
      <w:keepNext/>
      <w:keepLines/>
      <w:spacing w:before="40" w:after="0"/>
      <w:ind w:left="0"/>
      <w:outlineLvl w:val="4"/>
    </w:pPr>
    <w:rPr>
      <w:rFonts w:eastAsia="Times New Roman"/>
      <w:color w:val="386065"/>
    </w:rPr>
  </w:style>
  <w:style w:type="paragraph" w:styleId="Heading8">
    <w:name w:val="heading 8"/>
    <w:basedOn w:val="Normal"/>
    <w:next w:val="Normal"/>
    <w:link w:val="Heading8Char"/>
    <w:uiPriority w:val="9"/>
    <w:semiHidden/>
    <w:qFormat/>
    <w:rsid w:val="00AB123B"/>
    <w:pPr>
      <w:keepNext/>
      <w:keepLines/>
      <w:spacing w:before="40" w:after="0"/>
      <w:ind w:left="0"/>
      <w:outlineLvl w:val="7"/>
    </w:pPr>
    <w:rPr>
      <w:rFonts w:eastAsia="Times New Roman"/>
      <w:color w:val="272727"/>
      <w:sz w:val="22"/>
      <w:szCs w:val="21"/>
    </w:rPr>
  </w:style>
  <w:style w:type="paragraph" w:styleId="Heading9">
    <w:name w:val="heading 9"/>
    <w:basedOn w:val="Normal"/>
    <w:next w:val="Normal"/>
    <w:link w:val="Heading9Char"/>
    <w:uiPriority w:val="9"/>
    <w:semiHidden/>
    <w:qFormat/>
    <w:rsid w:val="00AB123B"/>
    <w:pPr>
      <w:keepNext/>
      <w:keepLines/>
      <w:spacing w:before="40" w:after="0"/>
      <w:ind w:left="0"/>
      <w:outlineLvl w:val="8"/>
    </w:pPr>
    <w:rPr>
      <w:rFonts w:eastAsia="Times New Roman"/>
      <w:i/>
      <w:iCs/>
      <w:color w:val="272727"/>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CF207A"/>
    <w:rPr>
      <w:color w:val="595959"/>
    </w:rPr>
  </w:style>
  <w:style w:type="paragraph" w:styleId="Subtitle">
    <w:name w:val="Subtitle"/>
    <w:basedOn w:val="Normal"/>
    <w:link w:val="SubtitleChar"/>
    <w:uiPriority w:val="1"/>
    <w:qFormat/>
    <w:rsid w:val="00291D3A"/>
    <w:pPr>
      <w:spacing w:before="240" w:line="228" w:lineRule="auto"/>
      <w:ind w:left="0" w:right="0"/>
    </w:pPr>
    <w:rPr>
      <w:caps/>
      <w:sz w:val="40"/>
    </w:rPr>
  </w:style>
  <w:style w:type="character" w:customStyle="1" w:styleId="SubtitleChar">
    <w:name w:val="Subtitle Char"/>
    <w:link w:val="Subtitle"/>
    <w:uiPriority w:val="1"/>
    <w:rsid w:val="00291D3A"/>
    <w:rPr>
      <w:rFonts w:asciiTheme="minorHAnsi" w:hAnsiTheme="minorHAnsi"/>
      <w:caps/>
      <w:color w:val="FFFFFF" w:themeColor="background1"/>
      <w:sz w:val="40"/>
    </w:rPr>
  </w:style>
  <w:style w:type="paragraph" w:styleId="Title">
    <w:name w:val="Title"/>
    <w:basedOn w:val="Normal"/>
    <w:link w:val="TitleChar"/>
    <w:uiPriority w:val="1"/>
    <w:qFormat/>
    <w:rsid w:val="001518A3"/>
    <w:pPr>
      <w:spacing w:after="120" w:line="192" w:lineRule="auto"/>
      <w:ind w:left="102" w:right="102"/>
    </w:pPr>
    <w:rPr>
      <w:rFonts w:asciiTheme="majorHAnsi" w:hAnsiTheme="majorHAnsi"/>
      <w:b/>
      <w:caps/>
      <w:sz w:val="96"/>
      <w:szCs w:val="120"/>
    </w:rPr>
  </w:style>
  <w:style w:type="character" w:customStyle="1" w:styleId="TitleChar">
    <w:name w:val="Title Char"/>
    <w:link w:val="Title"/>
    <w:uiPriority w:val="1"/>
    <w:rsid w:val="001518A3"/>
    <w:rPr>
      <w:rFonts w:asciiTheme="majorHAnsi" w:hAnsiTheme="majorHAnsi"/>
      <w:b/>
      <w:caps/>
      <w:color w:val="FFFFFF" w:themeColor="background1"/>
      <w:sz w:val="96"/>
      <w:szCs w:val="120"/>
    </w:rPr>
  </w:style>
  <w:style w:type="paragraph" w:styleId="Date">
    <w:name w:val="Date"/>
    <w:basedOn w:val="Normal"/>
    <w:link w:val="DateChar"/>
    <w:uiPriority w:val="2"/>
    <w:qFormat/>
    <w:rsid w:val="001518A3"/>
    <w:pPr>
      <w:spacing w:after="0" w:line="240" w:lineRule="auto"/>
    </w:pPr>
    <w:rPr>
      <w:rFonts w:asciiTheme="majorHAnsi" w:hAnsiTheme="majorHAnsi" w:cs="Arial"/>
      <w:b/>
      <w:caps/>
      <w:sz w:val="44"/>
      <w:szCs w:val="21"/>
    </w:rPr>
  </w:style>
  <w:style w:type="character" w:customStyle="1" w:styleId="DateChar">
    <w:name w:val="Date Char"/>
    <w:link w:val="Date"/>
    <w:uiPriority w:val="2"/>
    <w:rsid w:val="001518A3"/>
    <w:rPr>
      <w:rFonts w:asciiTheme="majorHAnsi" w:hAnsiTheme="majorHAnsi" w:cs="Arial"/>
      <w:b/>
      <w:caps/>
      <w:color w:val="FFFFFF" w:themeColor="background1"/>
      <w:sz w:val="44"/>
      <w:szCs w:val="21"/>
    </w:rPr>
  </w:style>
  <w:style w:type="paragraph" w:customStyle="1" w:styleId="Time">
    <w:name w:val="Time"/>
    <w:basedOn w:val="Normal"/>
    <w:uiPriority w:val="2"/>
    <w:qFormat/>
    <w:rsid w:val="001518A3"/>
    <w:pPr>
      <w:spacing w:after="0" w:line="240" w:lineRule="auto"/>
    </w:pPr>
    <w:rPr>
      <w:rFonts w:asciiTheme="majorHAnsi" w:hAnsiTheme="majorHAnsi" w:cs="Arial"/>
      <w:b/>
      <w:caps/>
      <w:sz w:val="44"/>
      <w:szCs w:val="21"/>
    </w:rPr>
  </w:style>
  <w:style w:type="paragraph" w:customStyle="1" w:styleId="Location">
    <w:name w:val="Location"/>
    <w:basedOn w:val="Normal"/>
    <w:uiPriority w:val="3"/>
    <w:semiHidden/>
    <w:qFormat/>
    <w:pPr>
      <w:pBdr>
        <w:left w:val="dotted" w:sz="2" w:space="2" w:color="FFFFFF"/>
        <w:bottom w:val="dotted" w:sz="2" w:space="15" w:color="572111"/>
        <w:right w:val="dotted" w:sz="2" w:space="2" w:color="FFFFFF"/>
      </w:pBdr>
      <w:spacing w:after="400" w:line="228" w:lineRule="auto"/>
      <w:contextualSpacing/>
    </w:pPr>
    <w:rPr>
      <w:smallCaps/>
      <w:sz w:val="36"/>
    </w:rPr>
  </w:style>
  <w:style w:type="paragraph" w:customStyle="1" w:styleId="ContactInfo">
    <w:name w:val="Contact Info"/>
    <w:basedOn w:val="Normal"/>
    <w:uiPriority w:val="4"/>
    <w:semiHidden/>
    <w:qFormat/>
    <w:rsid w:val="00897FB4"/>
    <w:pPr>
      <w:spacing w:after="0" w:line="240" w:lineRule="auto"/>
      <w:ind w:left="0" w:right="0"/>
    </w:pPr>
    <w:rPr>
      <w:smallCaps/>
    </w:rPr>
  </w:style>
  <w:style w:type="paragraph" w:styleId="Header">
    <w:name w:val="header"/>
    <w:basedOn w:val="Normal"/>
    <w:link w:val="HeaderChar"/>
    <w:uiPriority w:val="99"/>
    <w:semiHidden/>
    <w:rsid w:val="001570B2"/>
    <w:pPr>
      <w:spacing w:after="0" w:line="240" w:lineRule="auto"/>
    </w:pPr>
  </w:style>
  <w:style w:type="character" w:customStyle="1" w:styleId="HeaderChar">
    <w:name w:val="Header Char"/>
    <w:basedOn w:val="DefaultParagraphFont"/>
    <w:link w:val="Header"/>
    <w:uiPriority w:val="99"/>
    <w:semiHidden/>
    <w:rsid w:val="00D14CD7"/>
    <w:rPr>
      <w:rFonts w:asciiTheme="minorHAnsi" w:hAnsiTheme="minorHAnsi"/>
      <w:sz w:val="28"/>
      <w:szCs w:val="24"/>
      <w:lang w:val="en-US" w:eastAsia="ja-JP"/>
    </w:rPr>
  </w:style>
  <w:style w:type="paragraph" w:styleId="Footer">
    <w:name w:val="footer"/>
    <w:basedOn w:val="Normal"/>
    <w:link w:val="FooterChar"/>
    <w:uiPriority w:val="99"/>
    <w:semiHidden/>
    <w:rsid w:val="00E43EFE"/>
    <w:pPr>
      <w:spacing w:after="0" w:line="240" w:lineRule="auto"/>
    </w:pPr>
  </w:style>
  <w:style w:type="character" w:customStyle="1" w:styleId="FooterChar">
    <w:name w:val="Footer Char"/>
    <w:basedOn w:val="DefaultParagraphFont"/>
    <w:link w:val="Footer"/>
    <w:uiPriority w:val="99"/>
    <w:semiHidden/>
    <w:rsid w:val="00D14CD7"/>
    <w:rPr>
      <w:rFonts w:asciiTheme="minorHAnsi" w:hAnsiTheme="minorHAnsi"/>
      <w:sz w:val="28"/>
      <w:szCs w:val="24"/>
      <w:lang w:val="en-US" w:eastAsia="ja-JP"/>
    </w:rPr>
  </w:style>
  <w:style w:type="character" w:customStyle="1" w:styleId="Heading1Char">
    <w:name w:val="Heading 1 Char"/>
    <w:link w:val="Heading1"/>
    <w:uiPriority w:val="9"/>
    <w:semiHidden/>
    <w:rsid w:val="00D14CD7"/>
    <w:rPr>
      <w:rFonts w:asciiTheme="minorHAnsi" w:eastAsia="Times New Roman" w:hAnsiTheme="minorHAnsi"/>
      <w:color w:val="386065"/>
      <w:sz w:val="32"/>
      <w:szCs w:val="32"/>
      <w:lang w:val="en-US" w:eastAsia="ja-JP"/>
    </w:rPr>
  </w:style>
  <w:style w:type="character" w:customStyle="1" w:styleId="Heading2Char">
    <w:name w:val="Heading 2 Char"/>
    <w:link w:val="Heading2"/>
    <w:uiPriority w:val="9"/>
    <w:semiHidden/>
    <w:rsid w:val="00D14CD7"/>
    <w:rPr>
      <w:rFonts w:asciiTheme="minorHAnsi" w:eastAsia="Times New Roman" w:hAnsiTheme="minorHAnsi"/>
      <w:color w:val="386065"/>
      <w:sz w:val="26"/>
      <w:szCs w:val="26"/>
      <w:lang w:val="en-US" w:eastAsia="ja-JP"/>
    </w:rPr>
  </w:style>
  <w:style w:type="character" w:customStyle="1" w:styleId="Heading4Char">
    <w:name w:val="Heading 4 Char"/>
    <w:link w:val="Heading4"/>
    <w:uiPriority w:val="9"/>
    <w:semiHidden/>
    <w:rsid w:val="00D14CD7"/>
    <w:rPr>
      <w:rFonts w:asciiTheme="minorHAnsi" w:eastAsia="Times New Roman" w:hAnsiTheme="minorHAnsi"/>
      <w:i/>
      <w:iCs/>
      <w:color w:val="386065"/>
      <w:sz w:val="28"/>
      <w:szCs w:val="24"/>
      <w:lang w:val="en-US" w:eastAsia="ja-JP"/>
    </w:rPr>
  </w:style>
  <w:style w:type="character" w:customStyle="1" w:styleId="Heading5Char">
    <w:name w:val="Heading 5 Char"/>
    <w:link w:val="Heading5"/>
    <w:uiPriority w:val="9"/>
    <w:semiHidden/>
    <w:rsid w:val="00D14CD7"/>
    <w:rPr>
      <w:rFonts w:asciiTheme="minorHAnsi" w:eastAsia="Times New Roman" w:hAnsiTheme="minorHAnsi"/>
      <w:color w:val="386065"/>
      <w:sz w:val="28"/>
      <w:szCs w:val="24"/>
      <w:lang w:val="en-US" w:eastAsia="ja-JP"/>
    </w:rPr>
  </w:style>
  <w:style w:type="character" w:styleId="IntenseEmphasis">
    <w:name w:val="Intense Emphasis"/>
    <w:uiPriority w:val="21"/>
    <w:semiHidden/>
    <w:unhideWhenUsed/>
    <w:qFormat/>
    <w:rsid w:val="00CF207A"/>
    <w:rPr>
      <w:i/>
      <w:iCs/>
      <w:color w:val="386065"/>
    </w:rPr>
  </w:style>
  <w:style w:type="paragraph" w:styleId="IntenseQuote">
    <w:name w:val="Intense Quote"/>
    <w:basedOn w:val="Normal"/>
    <w:next w:val="Normal"/>
    <w:link w:val="IntenseQuoteChar"/>
    <w:uiPriority w:val="30"/>
    <w:semiHidden/>
    <w:unhideWhenUsed/>
    <w:qFormat/>
    <w:rsid w:val="00CF207A"/>
    <w:pPr>
      <w:pBdr>
        <w:top w:val="single" w:sz="4" w:space="10" w:color="386065"/>
        <w:bottom w:val="single" w:sz="4" w:space="10" w:color="386065"/>
      </w:pBdr>
      <w:spacing w:before="360" w:after="360"/>
      <w:ind w:left="864" w:right="864"/>
      <w:jc w:val="center"/>
    </w:pPr>
    <w:rPr>
      <w:i/>
      <w:iCs/>
      <w:color w:val="386065"/>
    </w:rPr>
  </w:style>
  <w:style w:type="character" w:customStyle="1" w:styleId="IntenseQuoteChar">
    <w:name w:val="Intense Quote Char"/>
    <w:link w:val="IntenseQuote"/>
    <w:uiPriority w:val="30"/>
    <w:semiHidden/>
    <w:rsid w:val="00CF207A"/>
    <w:rPr>
      <w:i/>
      <w:iCs/>
      <w:color w:val="386065"/>
    </w:rPr>
  </w:style>
  <w:style w:type="character" w:styleId="IntenseReference">
    <w:name w:val="Intense Reference"/>
    <w:uiPriority w:val="32"/>
    <w:semiHidden/>
    <w:unhideWhenUsed/>
    <w:qFormat/>
    <w:rsid w:val="00CF207A"/>
    <w:rPr>
      <w:b/>
      <w:bCs/>
      <w:caps w:val="0"/>
      <w:smallCaps/>
      <w:color w:val="386065"/>
      <w:spacing w:val="5"/>
    </w:rPr>
  </w:style>
  <w:style w:type="paragraph" w:styleId="TOCHeading">
    <w:name w:val="TOC Heading"/>
    <w:basedOn w:val="Heading1"/>
    <w:next w:val="Normal"/>
    <w:uiPriority w:val="39"/>
    <w:semiHidden/>
    <w:unhideWhenUsed/>
    <w:qFormat/>
    <w:rsid w:val="00CF207A"/>
    <w:pPr>
      <w:outlineLvl w:val="9"/>
    </w:pPr>
  </w:style>
  <w:style w:type="paragraph" w:styleId="BlockText">
    <w:name w:val="Block Text"/>
    <w:basedOn w:val="Normal"/>
    <w:uiPriority w:val="99"/>
    <w:semiHidden/>
    <w:unhideWhenUsed/>
    <w:rsid w:val="00CF207A"/>
    <w:pPr>
      <w:pBdr>
        <w:top w:val="single" w:sz="2" w:space="10" w:color="82B4B9" w:shadow="1" w:frame="1"/>
        <w:left w:val="single" w:sz="2" w:space="10" w:color="82B4B9" w:shadow="1" w:frame="1"/>
        <w:bottom w:val="single" w:sz="2" w:space="10" w:color="82B4B9" w:shadow="1" w:frame="1"/>
        <w:right w:val="single" w:sz="2" w:space="10" w:color="82B4B9" w:shadow="1" w:frame="1"/>
      </w:pBdr>
      <w:ind w:left="1152" w:right="1152"/>
    </w:pPr>
    <w:rPr>
      <w:rFonts w:eastAsia="Times New Roman"/>
      <w:i/>
      <w:iCs/>
      <w:color w:val="386065"/>
    </w:rPr>
  </w:style>
  <w:style w:type="character" w:styleId="Hyperlink">
    <w:name w:val="Hyperlink"/>
    <w:uiPriority w:val="99"/>
    <w:semiHidden/>
    <w:unhideWhenUsed/>
    <w:rsid w:val="00CF207A"/>
    <w:rPr>
      <w:color w:val="386065"/>
      <w:u w:val="single"/>
    </w:rPr>
  </w:style>
  <w:style w:type="character" w:styleId="FollowedHyperlink">
    <w:name w:val="FollowedHyperlink"/>
    <w:uiPriority w:val="99"/>
    <w:semiHidden/>
    <w:unhideWhenUsed/>
    <w:rsid w:val="00CF207A"/>
    <w:rPr>
      <w:color w:val="573448"/>
      <w:u w:val="single"/>
    </w:rPr>
  </w:style>
  <w:style w:type="table" w:styleId="TableGrid">
    <w:name w:val="Table Grid"/>
    <w:basedOn w:val="TableNormal"/>
    <w:uiPriority w:val="39"/>
    <w:rsid w:val="00897F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97FB4"/>
    <w:tblPr>
      <w:tblStyleRowBandSize w:val="1"/>
      <w:tblStyleColBandSize w:val="1"/>
      <w:tblBorders>
        <w:top w:val="single" w:sz="4" w:space="0" w:color="CDE0E3"/>
        <w:left w:val="single" w:sz="4" w:space="0" w:color="CDE0E3"/>
        <w:bottom w:val="single" w:sz="4" w:space="0" w:color="CDE0E3"/>
        <w:right w:val="single" w:sz="4" w:space="0" w:color="CDE0E3"/>
        <w:insideH w:val="single" w:sz="4" w:space="0" w:color="CDE0E3"/>
        <w:insideV w:val="single" w:sz="4" w:space="0" w:color="CDE0E3"/>
      </w:tblBorders>
    </w:tblPr>
    <w:tblStylePr w:type="firstRow">
      <w:rPr>
        <w:b/>
        <w:bCs/>
      </w:rPr>
      <w:tblPr/>
      <w:tcPr>
        <w:tcBorders>
          <w:bottom w:val="single" w:sz="12" w:space="0" w:color="B4D1D5"/>
        </w:tcBorders>
      </w:tcPr>
    </w:tblStylePr>
    <w:tblStylePr w:type="lastRow">
      <w:rPr>
        <w:b/>
        <w:bCs/>
      </w:rPr>
      <w:tblPr/>
      <w:tcPr>
        <w:tcBorders>
          <w:top w:val="double" w:sz="2" w:space="0" w:color="B4D1D5"/>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897FB4"/>
    <w:tblPr>
      <w:tblStyleRowBandSize w:val="1"/>
      <w:tblStyleColBandSize w:val="1"/>
      <w:tblBorders>
        <w:top w:val="single" w:sz="4" w:space="0" w:color="E38283"/>
        <w:left w:val="single" w:sz="4" w:space="0" w:color="E38283"/>
        <w:bottom w:val="single" w:sz="4" w:space="0" w:color="E38283"/>
        <w:right w:val="single" w:sz="4" w:space="0" w:color="E38283"/>
        <w:insideH w:val="single" w:sz="4" w:space="0" w:color="E38283"/>
        <w:insideV w:val="single" w:sz="4" w:space="0" w:color="E38283"/>
      </w:tblBorders>
    </w:tblPr>
    <w:tblStylePr w:type="firstRow">
      <w:rPr>
        <w:b/>
        <w:bCs/>
        <w:color w:val="FFFFFF"/>
      </w:rPr>
      <w:tblPr/>
      <w:tcPr>
        <w:tcBorders>
          <w:top w:val="single" w:sz="4" w:space="0" w:color="D12F31"/>
          <w:left w:val="single" w:sz="4" w:space="0" w:color="D12F31"/>
          <w:bottom w:val="single" w:sz="4" w:space="0" w:color="D12F31"/>
          <w:right w:val="single" w:sz="4" w:space="0" w:color="D12F31"/>
          <w:insideH w:val="nil"/>
          <w:insideV w:val="nil"/>
        </w:tcBorders>
        <w:shd w:val="clear" w:color="auto" w:fill="D12F31"/>
      </w:tcPr>
    </w:tblStylePr>
    <w:tblStylePr w:type="lastRow">
      <w:rPr>
        <w:b/>
        <w:bCs/>
      </w:rPr>
      <w:tblPr/>
      <w:tcPr>
        <w:tcBorders>
          <w:top w:val="double" w:sz="4" w:space="0" w:color="D12F31"/>
        </w:tcBorders>
      </w:tcPr>
    </w:tblStylePr>
    <w:tblStylePr w:type="firstCol">
      <w:rPr>
        <w:b/>
        <w:bCs/>
      </w:rPr>
    </w:tblStylePr>
    <w:tblStylePr w:type="lastCol">
      <w:rPr>
        <w:b/>
        <w:bCs/>
      </w:rPr>
    </w:tblStylePr>
    <w:tblStylePr w:type="band1Vert">
      <w:tblPr/>
      <w:tcPr>
        <w:shd w:val="clear" w:color="auto" w:fill="F5D5D5"/>
      </w:tcPr>
    </w:tblStylePr>
    <w:tblStylePr w:type="band1Horz">
      <w:tblPr/>
      <w:tcPr>
        <w:shd w:val="clear" w:color="auto" w:fill="F5D5D5"/>
      </w:tcPr>
    </w:tblStylePr>
  </w:style>
  <w:style w:type="paragraph" w:styleId="NoSpacing">
    <w:name w:val="No Spacing"/>
    <w:uiPriority w:val="98"/>
    <w:semiHidden/>
    <w:qFormat/>
    <w:rsid w:val="003D3DB6"/>
    <w:pPr>
      <w:ind w:left="101" w:right="101"/>
    </w:pPr>
    <w:rPr>
      <w:rFonts w:asciiTheme="minorHAnsi" w:hAnsiTheme="minorHAnsi"/>
      <w:sz w:val="24"/>
      <w:szCs w:val="24"/>
      <w:lang w:val="en-US" w:eastAsia="ja-JP"/>
    </w:rPr>
  </w:style>
  <w:style w:type="character" w:customStyle="1" w:styleId="Heading8Char">
    <w:name w:val="Heading 8 Char"/>
    <w:link w:val="Heading8"/>
    <w:uiPriority w:val="9"/>
    <w:semiHidden/>
    <w:rsid w:val="00D14CD7"/>
    <w:rPr>
      <w:rFonts w:asciiTheme="minorHAnsi" w:eastAsia="Times New Roman" w:hAnsiTheme="minorHAnsi"/>
      <w:color w:val="272727"/>
      <w:sz w:val="22"/>
      <w:szCs w:val="21"/>
      <w:lang w:val="en-US" w:eastAsia="ja-JP"/>
    </w:rPr>
  </w:style>
  <w:style w:type="character" w:customStyle="1" w:styleId="Heading9Char">
    <w:name w:val="Heading 9 Char"/>
    <w:link w:val="Heading9"/>
    <w:uiPriority w:val="9"/>
    <w:semiHidden/>
    <w:rsid w:val="00D14CD7"/>
    <w:rPr>
      <w:rFonts w:asciiTheme="minorHAnsi" w:eastAsia="Times New Roman" w:hAnsiTheme="minorHAnsi"/>
      <w:i/>
      <w:iCs/>
      <w:color w:val="272727"/>
      <w:sz w:val="22"/>
      <w:szCs w:val="21"/>
      <w:lang w:val="en-US" w:eastAsia="ja-JP"/>
    </w:rPr>
  </w:style>
  <w:style w:type="paragraph" w:styleId="Caption">
    <w:name w:val="caption"/>
    <w:basedOn w:val="Normal"/>
    <w:next w:val="Normal"/>
    <w:uiPriority w:val="35"/>
    <w:semiHidden/>
    <w:unhideWhenUsed/>
    <w:qFormat/>
    <w:rsid w:val="00AB123B"/>
    <w:pPr>
      <w:spacing w:after="200" w:line="240" w:lineRule="auto"/>
    </w:pPr>
    <w:rPr>
      <w:i/>
      <w:iCs/>
      <w:sz w:val="22"/>
      <w:szCs w:val="18"/>
    </w:rPr>
  </w:style>
  <w:style w:type="paragraph" w:styleId="BalloonText">
    <w:name w:val="Balloon Text"/>
    <w:basedOn w:val="Normal"/>
    <w:link w:val="BalloonTextChar"/>
    <w:uiPriority w:val="99"/>
    <w:semiHidden/>
    <w:unhideWhenUsed/>
    <w:rsid w:val="00AB123B"/>
    <w:pPr>
      <w:spacing w:after="0" w:line="240" w:lineRule="auto"/>
    </w:pPr>
    <w:rPr>
      <w:rFonts w:ascii="Segoe UI" w:hAnsi="Segoe UI" w:cs="Segoe UI"/>
      <w:sz w:val="22"/>
      <w:szCs w:val="18"/>
    </w:rPr>
  </w:style>
  <w:style w:type="character" w:customStyle="1" w:styleId="BalloonTextChar">
    <w:name w:val="Balloon Text Char"/>
    <w:link w:val="BalloonText"/>
    <w:uiPriority w:val="99"/>
    <w:semiHidden/>
    <w:rsid w:val="00AB123B"/>
    <w:rPr>
      <w:rFonts w:ascii="Segoe UI" w:hAnsi="Segoe UI" w:cs="Segoe UI"/>
      <w:sz w:val="22"/>
      <w:szCs w:val="18"/>
    </w:rPr>
  </w:style>
  <w:style w:type="paragraph" w:styleId="BodyText3">
    <w:name w:val="Body Text 3"/>
    <w:basedOn w:val="Normal"/>
    <w:link w:val="BodyText3Char"/>
    <w:uiPriority w:val="99"/>
    <w:semiHidden/>
    <w:unhideWhenUsed/>
    <w:rsid w:val="00AB123B"/>
    <w:pPr>
      <w:spacing w:after="120"/>
    </w:pPr>
    <w:rPr>
      <w:sz w:val="22"/>
      <w:szCs w:val="16"/>
    </w:rPr>
  </w:style>
  <w:style w:type="character" w:customStyle="1" w:styleId="BodyText3Char">
    <w:name w:val="Body Text 3 Char"/>
    <w:link w:val="BodyText3"/>
    <w:uiPriority w:val="99"/>
    <w:semiHidden/>
    <w:rsid w:val="00AB123B"/>
    <w:rPr>
      <w:sz w:val="22"/>
      <w:szCs w:val="16"/>
    </w:rPr>
  </w:style>
  <w:style w:type="paragraph" w:styleId="BodyTextIndent3">
    <w:name w:val="Body Text Indent 3"/>
    <w:basedOn w:val="Normal"/>
    <w:link w:val="BodyTextIndent3Char"/>
    <w:uiPriority w:val="99"/>
    <w:semiHidden/>
    <w:unhideWhenUsed/>
    <w:rsid w:val="00AB123B"/>
    <w:pPr>
      <w:spacing w:after="120"/>
      <w:ind w:left="360"/>
    </w:pPr>
    <w:rPr>
      <w:sz w:val="22"/>
      <w:szCs w:val="16"/>
    </w:rPr>
  </w:style>
  <w:style w:type="character" w:customStyle="1" w:styleId="BodyTextIndent3Char">
    <w:name w:val="Body Text Indent 3 Char"/>
    <w:link w:val="BodyTextIndent3"/>
    <w:uiPriority w:val="99"/>
    <w:semiHidden/>
    <w:rsid w:val="00AB123B"/>
    <w:rPr>
      <w:sz w:val="22"/>
      <w:szCs w:val="16"/>
    </w:rPr>
  </w:style>
  <w:style w:type="character" w:styleId="CommentReference">
    <w:name w:val="annotation reference"/>
    <w:uiPriority w:val="99"/>
    <w:semiHidden/>
    <w:unhideWhenUsed/>
    <w:rsid w:val="00AB123B"/>
    <w:rPr>
      <w:sz w:val="22"/>
      <w:szCs w:val="16"/>
    </w:rPr>
  </w:style>
  <w:style w:type="paragraph" w:styleId="CommentText">
    <w:name w:val="annotation text"/>
    <w:basedOn w:val="Normal"/>
    <w:link w:val="CommentTextChar"/>
    <w:uiPriority w:val="99"/>
    <w:semiHidden/>
    <w:unhideWhenUsed/>
    <w:rsid w:val="00AB123B"/>
    <w:pPr>
      <w:spacing w:line="240" w:lineRule="auto"/>
    </w:pPr>
    <w:rPr>
      <w:sz w:val="22"/>
      <w:szCs w:val="20"/>
    </w:rPr>
  </w:style>
  <w:style w:type="character" w:customStyle="1" w:styleId="CommentTextChar">
    <w:name w:val="Comment Text Char"/>
    <w:link w:val="CommentText"/>
    <w:uiPriority w:val="99"/>
    <w:semiHidden/>
    <w:rsid w:val="00AB123B"/>
    <w:rPr>
      <w:sz w:val="22"/>
      <w:szCs w:val="20"/>
    </w:rPr>
  </w:style>
  <w:style w:type="paragraph" w:styleId="CommentSubject">
    <w:name w:val="annotation subject"/>
    <w:basedOn w:val="CommentText"/>
    <w:next w:val="CommentText"/>
    <w:link w:val="CommentSubjectChar"/>
    <w:uiPriority w:val="99"/>
    <w:semiHidden/>
    <w:unhideWhenUsed/>
    <w:rsid w:val="00AB123B"/>
    <w:rPr>
      <w:b/>
      <w:bCs/>
    </w:rPr>
  </w:style>
  <w:style w:type="character" w:customStyle="1" w:styleId="CommentSubjectChar">
    <w:name w:val="Comment Subject Char"/>
    <w:link w:val="CommentSubject"/>
    <w:uiPriority w:val="99"/>
    <w:semiHidden/>
    <w:rsid w:val="00AB123B"/>
    <w:rPr>
      <w:b/>
      <w:bCs/>
      <w:sz w:val="22"/>
      <w:szCs w:val="20"/>
    </w:rPr>
  </w:style>
  <w:style w:type="paragraph" w:styleId="DocumentMap">
    <w:name w:val="Document Map"/>
    <w:basedOn w:val="Normal"/>
    <w:link w:val="DocumentMapChar"/>
    <w:uiPriority w:val="99"/>
    <w:semiHidden/>
    <w:unhideWhenUsed/>
    <w:rsid w:val="00AB123B"/>
    <w:pPr>
      <w:spacing w:after="0" w:line="240" w:lineRule="auto"/>
    </w:pPr>
    <w:rPr>
      <w:rFonts w:ascii="Segoe UI" w:hAnsi="Segoe UI" w:cs="Segoe UI"/>
      <w:sz w:val="22"/>
      <w:szCs w:val="16"/>
    </w:rPr>
  </w:style>
  <w:style w:type="character" w:customStyle="1" w:styleId="DocumentMapChar">
    <w:name w:val="Document Map Char"/>
    <w:link w:val="DocumentMap"/>
    <w:uiPriority w:val="99"/>
    <w:semiHidden/>
    <w:rsid w:val="00AB123B"/>
    <w:rPr>
      <w:rFonts w:ascii="Segoe UI" w:hAnsi="Segoe UI" w:cs="Segoe UI"/>
      <w:sz w:val="22"/>
      <w:szCs w:val="16"/>
    </w:rPr>
  </w:style>
  <w:style w:type="paragraph" w:styleId="EndnoteText">
    <w:name w:val="endnote text"/>
    <w:basedOn w:val="Normal"/>
    <w:link w:val="EndnoteTextChar"/>
    <w:uiPriority w:val="99"/>
    <w:semiHidden/>
    <w:unhideWhenUsed/>
    <w:rsid w:val="00AB123B"/>
    <w:pPr>
      <w:spacing w:after="0" w:line="240" w:lineRule="auto"/>
    </w:pPr>
    <w:rPr>
      <w:sz w:val="22"/>
      <w:szCs w:val="20"/>
    </w:rPr>
  </w:style>
  <w:style w:type="character" w:customStyle="1" w:styleId="EndnoteTextChar">
    <w:name w:val="Endnote Text Char"/>
    <w:link w:val="EndnoteText"/>
    <w:uiPriority w:val="99"/>
    <w:semiHidden/>
    <w:rsid w:val="00AB123B"/>
    <w:rPr>
      <w:sz w:val="22"/>
      <w:szCs w:val="20"/>
    </w:rPr>
  </w:style>
  <w:style w:type="paragraph" w:styleId="EnvelopeReturn">
    <w:name w:val="envelope return"/>
    <w:basedOn w:val="Normal"/>
    <w:uiPriority w:val="99"/>
    <w:semiHidden/>
    <w:unhideWhenUsed/>
    <w:rsid w:val="00AB123B"/>
    <w:pPr>
      <w:spacing w:after="0" w:line="240" w:lineRule="auto"/>
    </w:pPr>
    <w:rPr>
      <w:rFonts w:eastAsia="Times New Roman"/>
      <w:sz w:val="22"/>
      <w:szCs w:val="20"/>
    </w:rPr>
  </w:style>
  <w:style w:type="paragraph" w:styleId="FootnoteText">
    <w:name w:val="footnote text"/>
    <w:basedOn w:val="Normal"/>
    <w:link w:val="FootnoteTextChar"/>
    <w:uiPriority w:val="99"/>
    <w:semiHidden/>
    <w:unhideWhenUsed/>
    <w:rsid w:val="00AB123B"/>
    <w:pPr>
      <w:spacing w:after="0" w:line="240" w:lineRule="auto"/>
    </w:pPr>
    <w:rPr>
      <w:sz w:val="22"/>
      <w:szCs w:val="20"/>
    </w:rPr>
  </w:style>
  <w:style w:type="character" w:customStyle="1" w:styleId="FootnoteTextChar">
    <w:name w:val="Footnote Text Char"/>
    <w:link w:val="FootnoteText"/>
    <w:uiPriority w:val="99"/>
    <w:semiHidden/>
    <w:rsid w:val="00AB123B"/>
    <w:rPr>
      <w:sz w:val="22"/>
      <w:szCs w:val="20"/>
    </w:rPr>
  </w:style>
  <w:style w:type="character" w:styleId="HTMLCode">
    <w:name w:val="HTML Code"/>
    <w:uiPriority w:val="99"/>
    <w:semiHidden/>
    <w:unhideWhenUsed/>
    <w:rsid w:val="00AB123B"/>
    <w:rPr>
      <w:rFonts w:ascii="Consolas" w:hAnsi="Consolas"/>
      <w:sz w:val="22"/>
      <w:szCs w:val="20"/>
    </w:rPr>
  </w:style>
  <w:style w:type="character" w:styleId="HTMLKeyboard">
    <w:name w:val="HTML Keyboard"/>
    <w:uiPriority w:val="99"/>
    <w:semiHidden/>
    <w:unhideWhenUsed/>
    <w:rsid w:val="00AB123B"/>
    <w:rPr>
      <w:rFonts w:ascii="Consolas" w:hAnsi="Consolas"/>
      <w:sz w:val="22"/>
      <w:szCs w:val="20"/>
    </w:rPr>
  </w:style>
  <w:style w:type="paragraph" w:styleId="HTMLPreformatted">
    <w:name w:val="HTML Preformatted"/>
    <w:basedOn w:val="Normal"/>
    <w:link w:val="HTMLPreformattedChar"/>
    <w:uiPriority w:val="99"/>
    <w:semiHidden/>
    <w:unhideWhenUsed/>
    <w:rsid w:val="00AB123B"/>
    <w:pPr>
      <w:spacing w:after="0" w:line="240" w:lineRule="auto"/>
    </w:pPr>
    <w:rPr>
      <w:rFonts w:ascii="Consolas" w:hAnsi="Consolas"/>
      <w:sz w:val="22"/>
      <w:szCs w:val="20"/>
    </w:rPr>
  </w:style>
  <w:style w:type="character" w:customStyle="1" w:styleId="HTMLPreformattedChar">
    <w:name w:val="HTML Preformatted Char"/>
    <w:link w:val="HTMLPreformatted"/>
    <w:uiPriority w:val="99"/>
    <w:semiHidden/>
    <w:rsid w:val="00AB123B"/>
    <w:rPr>
      <w:rFonts w:ascii="Consolas" w:hAnsi="Consolas"/>
      <w:sz w:val="22"/>
      <w:szCs w:val="20"/>
    </w:rPr>
  </w:style>
  <w:style w:type="character" w:styleId="HTMLTypewriter">
    <w:name w:val="HTML Typewriter"/>
    <w:uiPriority w:val="99"/>
    <w:semiHidden/>
    <w:unhideWhenUsed/>
    <w:rsid w:val="00AB123B"/>
    <w:rPr>
      <w:rFonts w:ascii="Consolas" w:hAnsi="Consolas"/>
      <w:sz w:val="22"/>
      <w:szCs w:val="20"/>
    </w:rPr>
  </w:style>
  <w:style w:type="paragraph" w:styleId="MacroText">
    <w:name w:val="macro"/>
    <w:link w:val="MacroTextChar"/>
    <w:uiPriority w:val="99"/>
    <w:semiHidden/>
    <w:unhideWhenUsed/>
    <w:rsid w:val="00AB123B"/>
    <w:pPr>
      <w:tabs>
        <w:tab w:val="left" w:pos="480"/>
        <w:tab w:val="left" w:pos="960"/>
        <w:tab w:val="left" w:pos="1440"/>
        <w:tab w:val="left" w:pos="1920"/>
        <w:tab w:val="left" w:pos="2400"/>
        <w:tab w:val="left" w:pos="2880"/>
        <w:tab w:val="left" w:pos="3360"/>
        <w:tab w:val="left" w:pos="3840"/>
        <w:tab w:val="left" w:pos="4320"/>
      </w:tabs>
      <w:spacing w:line="288" w:lineRule="auto"/>
      <w:ind w:left="101" w:right="101"/>
    </w:pPr>
    <w:rPr>
      <w:rFonts w:ascii="Consolas" w:hAnsi="Consolas"/>
      <w:color w:val="572111"/>
      <w:sz w:val="22"/>
      <w:lang w:val="en-US" w:eastAsia="ja-JP"/>
    </w:rPr>
  </w:style>
  <w:style w:type="character" w:customStyle="1" w:styleId="MacroTextChar">
    <w:name w:val="Macro Text Char"/>
    <w:link w:val="MacroText"/>
    <w:uiPriority w:val="99"/>
    <w:semiHidden/>
    <w:rsid w:val="00AB123B"/>
    <w:rPr>
      <w:rFonts w:ascii="Consolas" w:hAnsi="Consolas"/>
      <w:sz w:val="22"/>
      <w:szCs w:val="20"/>
    </w:rPr>
  </w:style>
  <w:style w:type="paragraph" w:styleId="PlainText">
    <w:name w:val="Plain Text"/>
    <w:basedOn w:val="Normal"/>
    <w:link w:val="PlainTextChar"/>
    <w:uiPriority w:val="99"/>
    <w:semiHidden/>
    <w:unhideWhenUsed/>
    <w:rsid w:val="00AB123B"/>
    <w:pPr>
      <w:spacing w:after="0" w:line="240" w:lineRule="auto"/>
    </w:pPr>
    <w:rPr>
      <w:rFonts w:ascii="Consolas" w:hAnsi="Consolas"/>
      <w:sz w:val="22"/>
      <w:szCs w:val="21"/>
    </w:rPr>
  </w:style>
  <w:style w:type="character" w:customStyle="1" w:styleId="PlainTextChar">
    <w:name w:val="Plain Text Char"/>
    <w:link w:val="PlainText"/>
    <w:uiPriority w:val="99"/>
    <w:semiHidden/>
    <w:rsid w:val="00AB123B"/>
    <w:rPr>
      <w:rFonts w:ascii="Consolas" w:hAnsi="Consolas"/>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st_\AppData\Roaming\Microsoft\Templates\Cultural%20event%20fly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42852"/>
      </a:dk2>
      <a:lt2>
        <a:srgbClr val="ACCBF9"/>
      </a:lt2>
      <a:accent1>
        <a:srgbClr val="1F4E79"/>
      </a:accent1>
      <a:accent2>
        <a:srgbClr val="072B62"/>
      </a:accent2>
      <a:accent3>
        <a:srgbClr val="7030A0"/>
      </a:accent3>
      <a:accent4>
        <a:srgbClr val="7F8FA9"/>
      </a:accent4>
      <a:accent5>
        <a:srgbClr val="5AA2AE"/>
      </a:accent5>
      <a:accent6>
        <a:srgbClr val="9D90A0"/>
      </a:accent6>
      <a:hlink>
        <a:srgbClr val="9454C3"/>
      </a:hlink>
      <a:folHlink>
        <a:srgbClr val="3EBBF0"/>
      </a:folHlink>
    </a:clrScheme>
    <a:fontScheme name="Custom 1">
      <a:majorFont>
        <a:latin typeface="Arial Black"/>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7" ma:contentTypeDescription="Create a new document." ma:contentTypeScope="" ma:versionID="71aff31462b4074963b8c698d1c1c68f">
  <xsd:schema xmlns:xsd="http://www.w3.org/2001/XMLSchema" xmlns:xs="http://www.w3.org/2001/XMLSchema" xmlns:p="http://schemas.microsoft.com/office/2006/metadata/properties" xmlns:ns2="6dc4bcd6-49db-4c07-9060-8acfc67cef9f" xmlns:ns3="fb0879af-3eba-417a-a55a-ffe6dcd6ca77" targetNamespace="http://schemas.microsoft.com/office/2006/metadata/properties" ma:root="true" ma:fieldsID="e3831fb232ece3fdb834cba9867a0e69" ns2:_="" ns3:_="">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C6DD3DA3-C702-4DA4-9A65-E4142DA32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3CE195-2D28-4768-A37C-F20B2EB8FCE0}">
  <ds:schemaRefs>
    <ds:schemaRef ds:uri="http://schemas.microsoft.com/sharepoint/v3/contenttype/forms"/>
  </ds:schemaRefs>
</ds:datastoreItem>
</file>

<file path=customXml/itemProps3.xml><?xml version="1.0" encoding="utf-8"?>
<ds:datastoreItem xmlns:ds="http://schemas.openxmlformats.org/officeDocument/2006/customXml" ds:itemID="{56C92D4D-6027-4219-A11B-83F97E5C4834}">
  <ds:schemaRefs>
    <ds:schemaRef ds:uri="http://schemas.microsoft.com/office/infopath/2007/PartnerControls"/>
    <ds:schemaRef ds:uri="http://purl.org/dc/dcmitype/"/>
    <ds:schemaRef ds:uri="http://www.w3.org/XML/1998/namespace"/>
    <ds:schemaRef ds:uri="http://purl.org/dc/elements/1.1/"/>
    <ds:schemaRef ds:uri="http://purl.org/dc/terms/"/>
    <ds:schemaRef ds:uri="http://schemas.openxmlformats.org/package/2006/metadata/core-properties"/>
    <ds:schemaRef ds:uri="http://schemas.microsoft.com/office/2006/documentManagement/types"/>
    <ds:schemaRef ds:uri="fb0879af-3eba-417a-a55a-ffe6dcd6ca77"/>
    <ds:schemaRef ds:uri="6dc4bcd6-49db-4c07-9060-8acfc67cef9f"/>
    <ds:schemaRef ds:uri="http://schemas.microsoft.com/office/2006/metadata/properties"/>
  </ds:schemaRefs>
</ds:datastoreItem>
</file>

<file path=customXml/itemProps4.xml><?xml version="1.0" encoding="utf-8"?>
<ds:datastoreItem xmlns:ds="http://schemas.openxmlformats.org/officeDocument/2006/customXml" ds:itemID="{96515BFE-3E39-452E-86A0-C9CD5C92F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Cultural event flyer</Template>
  <TotalTime>0</TotalTime>
  <Pages>9</Pages>
  <Words>577</Words>
  <Characters>3289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2018-09-22T23:50:00Z</dcterms:created>
  <dcterms:modified xsi:type="dcterms:W3CDTF">2018-09-23T02:55:00Z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